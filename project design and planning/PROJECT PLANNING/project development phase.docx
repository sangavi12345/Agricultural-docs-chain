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spacing w:before="1"/>
        <w:rPr>
          <w:rFonts w:ascii="Times New Roman" w:hAnsi="Times New Roman"/>
          <w:b w:val="0"/>
          <w:sz w:val="10"/>
        </w:rPr>
      </w:pPr>
    </w:p>
    <w:p>
      <w:pPr>
        <w:pStyle w:val="15"/>
        <w:ind w:left="3215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mc:AlternateContent>
          <mc:Choice Requires="wps">
            <w:drawing>
              <wp:inline distT="0" distB="0" distL="114298" distR="114298">
                <wp:extent cx="1830070" cy="173990"/>
                <wp:effectExtent l="0" t="0" r="0" b="0"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1830070" cy="173990"/>
                          <a:chOff x="0" y="0"/>
                          <a:chExt cx="1830070" cy="1739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" name="图片 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21590"/>
                            <a:ext cx="1830070" cy="14732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" name="文本框 5"/>
                        <wps:cNvSpPr/>
                        <wps:spPr>
                          <a:xfrm rot="0">
                            <a:off x="0" y="0"/>
                            <a:ext cx="1830070" cy="17399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">
                          <w:txbxContent>
                            <w:p>
                              <w:pPr>
                                <w:spacing w:before="0" w:line="273" w:lineRule="exact"/>
                                <w:ind w:left="-16" w:right="-15" w:firstLine="0"/>
                                <w:jc w:val="lef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2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Development</w:t>
                              </w:r>
                              <w:r>
                                <w:rPr>
                                  <w:b/>
                                  <w:spacing w:val="2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" o:spid="_x0000_s7" coordorigin="4495,2831" coordsize="2882,274" style="width:144.1pt;&#10;height:13.7pt;">
                <v:shape type="#_x0000_t75" id="图片 8" o:spid="_x0000_s8" style="position:absolute;&#10;left:4495;&#10;top:2865;&#10;width:2882;&#10;height:232;" filled="f" stroked="f" strokeweight="1.0pt">
                  <v:imagedata r:id="rId3" o:title="8231637591698820777567"/>
                  <o:lock aspectratio="t"/>
                  <v:stroke color="#000000"/>
                </v:shape>
                <v:shape type="#_x0000_t202" id="文本框 9" o:spid="_x0000_s9" style="position:absolute;&#10;left:4495;&#10;top:2831;&#10;width:2882;&#10;height:273;&#10;mso-wrap-style:square;" filled="f" stroked="f" strokeweight="1.0pt">
                  <v:textbox id="849" inset="0mm,0mm,0mm,0mm" o:insetmode="custom" style="layout-flow:horizontal;&#10;v-text-anchor:top;">
                    <w:txbxContent>
                      <w:p>
                        <w:pPr>
                          <w:spacing w:before="0" w:line="273" w:lineRule="exact"/>
                          <w:ind w:left="-16" w:right="-15" w:firstLine="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project</w:t>
                        </w:r>
                        <w:r>
                          <w:rPr>
                            <w:b/>
                            <w:spacing w:val="2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Development</w:t>
                        </w:r>
                        <w:r>
                          <w:rPr>
                            <w:b/>
                            <w:spacing w:val="26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Phase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11"/>
        <w:rPr>
          <w:rFonts w:ascii="Times New Roman" w:hAnsi="Times New Roman"/>
          <w:b w:val="0"/>
          <w:sz w:val="18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2936240</wp:posOffset>
                </wp:positionH>
                <wp:positionV relativeFrom="paragraph">
                  <wp:posOffset>162559</wp:posOffset>
                </wp:positionV>
                <wp:extent cx="1657985" cy="173989"/>
                <wp:effectExtent l="0" t="0" r="0" b="0"/>
                <wp:wrapTopAndBottom/>
                <wp:docPr id="10" name="组合 1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" name="组合 11"/>
                      <wpg:cNvGrpSpPr/>
                      <wpg:grpSpPr>
                        <a:xfrm rot="0">
                          <a:off x="0" y="0"/>
                          <a:ext cx="1657985" cy="173989"/>
                          <a:chOff x="0" y="0"/>
                          <a:chExt cx="1657985" cy="17398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" name="曲线 12"/>
                        <wps:cNvSpPr/>
                        <wps:spPr>
                          <a:xfrm rot="0">
                            <a:off x="12065" y="22225"/>
                            <a:ext cx="365759" cy="11683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6449" y="1056"/>
                                </a:moveTo>
                                <a:lnTo>
                                  <a:pt x="5174" y="1056"/>
                                </a:lnTo>
                                <a:lnTo>
                                  <a:pt x="3225" y="16199"/>
                                </a:lnTo>
                                <a:lnTo>
                                  <a:pt x="1274" y="1056"/>
                                </a:lnTo>
                                <a:lnTo>
                                  <a:pt x="0" y="1056"/>
                                </a:lnTo>
                                <a:lnTo>
                                  <a:pt x="0" y="21247"/>
                                </a:lnTo>
                                <a:lnTo>
                                  <a:pt x="1087" y="21247"/>
                                </a:lnTo>
                                <a:lnTo>
                                  <a:pt x="1087" y="13265"/>
                                </a:lnTo>
                                <a:lnTo>
                                  <a:pt x="862" y="5165"/>
                                </a:lnTo>
                                <a:lnTo>
                                  <a:pt x="2849" y="21247"/>
                                </a:lnTo>
                                <a:lnTo>
                                  <a:pt x="3637" y="21247"/>
                                </a:lnTo>
                                <a:lnTo>
                                  <a:pt x="5587" y="5165"/>
                                </a:lnTo>
                                <a:lnTo>
                                  <a:pt x="5362" y="13265"/>
                                </a:lnTo>
                                <a:lnTo>
                                  <a:pt x="5362" y="21247"/>
                                </a:lnTo>
                                <a:lnTo>
                                  <a:pt x="6449" y="21247"/>
                                </a:lnTo>
                                <a:lnTo>
                                  <a:pt x="6449" y="1056"/>
                                </a:lnTo>
                              </a:path>
                              <a:path w="21600" h="21600">
                                <a:moveTo>
                                  <a:pt x="11812" y="13382"/>
                                </a:moveTo>
                                <a:lnTo>
                                  <a:pt x="11775" y="11856"/>
                                </a:lnTo>
                                <a:lnTo>
                                  <a:pt x="11662" y="10447"/>
                                </a:lnTo>
                                <a:lnTo>
                                  <a:pt x="11474" y="9156"/>
                                </a:lnTo>
                                <a:lnTo>
                                  <a:pt x="11362" y="8569"/>
                                </a:lnTo>
                                <a:lnTo>
                                  <a:pt x="11212" y="7982"/>
                                </a:lnTo>
                                <a:lnTo>
                                  <a:pt x="10874" y="6926"/>
                                </a:lnTo>
                                <a:lnTo>
                                  <a:pt x="10762" y="6808"/>
                                </a:lnTo>
                                <a:lnTo>
                                  <a:pt x="10762" y="12208"/>
                                </a:lnTo>
                                <a:lnTo>
                                  <a:pt x="10762" y="15143"/>
                                </a:lnTo>
                                <a:lnTo>
                                  <a:pt x="10687" y="16317"/>
                                </a:lnTo>
                                <a:lnTo>
                                  <a:pt x="10274" y="18195"/>
                                </a:lnTo>
                                <a:lnTo>
                                  <a:pt x="9975" y="18665"/>
                                </a:lnTo>
                                <a:lnTo>
                                  <a:pt x="9187" y="18665"/>
                                </a:lnTo>
                                <a:lnTo>
                                  <a:pt x="8925" y="18195"/>
                                </a:lnTo>
                                <a:lnTo>
                                  <a:pt x="8512" y="16317"/>
                                </a:lnTo>
                                <a:lnTo>
                                  <a:pt x="8400" y="15143"/>
                                </a:lnTo>
                                <a:lnTo>
                                  <a:pt x="8400" y="12208"/>
                                </a:lnTo>
                                <a:lnTo>
                                  <a:pt x="8512" y="11034"/>
                                </a:lnTo>
                                <a:lnTo>
                                  <a:pt x="8925" y="9039"/>
                                </a:lnTo>
                                <a:lnTo>
                                  <a:pt x="9187" y="8569"/>
                                </a:lnTo>
                                <a:lnTo>
                                  <a:pt x="9975" y="8569"/>
                                </a:lnTo>
                                <a:lnTo>
                                  <a:pt x="10274" y="9039"/>
                                </a:lnTo>
                                <a:lnTo>
                                  <a:pt x="10687" y="11034"/>
                                </a:lnTo>
                                <a:lnTo>
                                  <a:pt x="10762" y="12208"/>
                                </a:lnTo>
                                <a:lnTo>
                                  <a:pt x="10762" y="6808"/>
                                </a:lnTo>
                                <a:lnTo>
                                  <a:pt x="10499" y="6339"/>
                                </a:lnTo>
                                <a:lnTo>
                                  <a:pt x="10087" y="5869"/>
                                </a:lnTo>
                                <a:lnTo>
                                  <a:pt x="9600" y="5752"/>
                                </a:lnTo>
                                <a:lnTo>
                                  <a:pt x="9112" y="5869"/>
                                </a:lnTo>
                                <a:lnTo>
                                  <a:pt x="8662" y="6339"/>
                                </a:lnTo>
                                <a:lnTo>
                                  <a:pt x="8287" y="7043"/>
                                </a:lnTo>
                                <a:lnTo>
                                  <a:pt x="7950" y="7982"/>
                                </a:lnTo>
                                <a:lnTo>
                                  <a:pt x="7687" y="9156"/>
                                </a:lnTo>
                                <a:lnTo>
                                  <a:pt x="7499" y="10447"/>
                                </a:lnTo>
                                <a:lnTo>
                                  <a:pt x="7387" y="11973"/>
                                </a:lnTo>
                                <a:lnTo>
                                  <a:pt x="7387" y="13382"/>
                                </a:lnTo>
                                <a:lnTo>
                                  <a:pt x="7350" y="13852"/>
                                </a:lnTo>
                                <a:lnTo>
                                  <a:pt x="7387" y="15378"/>
                                </a:lnTo>
                                <a:lnTo>
                                  <a:pt x="7499" y="16786"/>
                                </a:lnTo>
                                <a:lnTo>
                                  <a:pt x="7687" y="18195"/>
                                </a:lnTo>
                                <a:lnTo>
                                  <a:pt x="7950" y="19369"/>
                                </a:lnTo>
                                <a:lnTo>
                                  <a:pt x="8287" y="20308"/>
                                </a:lnTo>
                                <a:lnTo>
                                  <a:pt x="8662" y="21013"/>
                                </a:lnTo>
                                <a:lnTo>
                                  <a:pt x="9112" y="21365"/>
                                </a:lnTo>
                                <a:lnTo>
                                  <a:pt x="9600" y="21599"/>
                                </a:lnTo>
                                <a:lnTo>
                                  <a:pt x="10087" y="21365"/>
                                </a:lnTo>
                                <a:lnTo>
                                  <a:pt x="10537" y="21013"/>
                                </a:lnTo>
                                <a:lnTo>
                                  <a:pt x="10912" y="20308"/>
                                </a:lnTo>
                                <a:lnTo>
                                  <a:pt x="11212" y="19369"/>
                                </a:lnTo>
                                <a:lnTo>
                                  <a:pt x="11362" y="18665"/>
                                </a:lnTo>
                                <a:lnTo>
                                  <a:pt x="11474" y="18195"/>
                                </a:lnTo>
                                <a:lnTo>
                                  <a:pt x="11662" y="16786"/>
                                </a:lnTo>
                                <a:lnTo>
                                  <a:pt x="11775" y="15378"/>
                                </a:lnTo>
                                <a:lnTo>
                                  <a:pt x="11812" y="13852"/>
                                </a:lnTo>
                                <a:lnTo>
                                  <a:pt x="11812" y="13382"/>
                                </a:lnTo>
                              </a:path>
                              <a:path w="21600" h="21600">
                                <a:moveTo>
                                  <a:pt x="16612" y="0"/>
                                </a:moveTo>
                                <a:lnTo>
                                  <a:pt x="15562" y="0"/>
                                </a:lnTo>
                                <a:lnTo>
                                  <a:pt x="15562" y="6808"/>
                                </a:lnTo>
                                <a:lnTo>
                                  <a:pt x="15562" y="10447"/>
                                </a:lnTo>
                                <a:lnTo>
                                  <a:pt x="15562" y="16904"/>
                                </a:lnTo>
                                <a:lnTo>
                                  <a:pt x="15337" y="18078"/>
                                </a:lnTo>
                                <a:lnTo>
                                  <a:pt x="15037" y="18665"/>
                                </a:lnTo>
                                <a:lnTo>
                                  <a:pt x="14212" y="18665"/>
                                </a:lnTo>
                                <a:lnTo>
                                  <a:pt x="13912" y="18195"/>
                                </a:lnTo>
                                <a:lnTo>
                                  <a:pt x="13575" y="16317"/>
                                </a:lnTo>
                                <a:lnTo>
                                  <a:pt x="13500" y="15143"/>
                                </a:lnTo>
                                <a:lnTo>
                                  <a:pt x="13500" y="12208"/>
                                </a:lnTo>
                                <a:lnTo>
                                  <a:pt x="13575" y="11034"/>
                                </a:lnTo>
                                <a:lnTo>
                                  <a:pt x="13950" y="9156"/>
                                </a:lnTo>
                                <a:lnTo>
                                  <a:pt x="14212" y="8686"/>
                                </a:lnTo>
                                <a:lnTo>
                                  <a:pt x="15037" y="8686"/>
                                </a:lnTo>
                                <a:lnTo>
                                  <a:pt x="15337" y="9273"/>
                                </a:lnTo>
                                <a:lnTo>
                                  <a:pt x="15562" y="10447"/>
                                </a:lnTo>
                                <a:lnTo>
                                  <a:pt x="15562" y="6808"/>
                                </a:lnTo>
                                <a:lnTo>
                                  <a:pt x="15375" y="6104"/>
                                </a:lnTo>
                                <a:lnTo>
                                  <a:pt x="14962" y="5752"/>
                                </a:lnTo>
                                <a:lnTo>
                                  <a:pt x="14399" y="5752"/>
                                </a:lnTo>
                                <a:lnTo>
                                  <a:pt x="13987" y="5869"/>
                                </a:lnTo>
                                <a:lnTo>
                                  <a:pt x="13612" y="6339"/>
                                </a:lnTo>
                                <a:lnTo>
                                  <a:pt x="13274" y="6926"/>
                                </a:lnTo>
                                <a:lnTo>
                                  <a:pt x="12975" y="7865"/>
                                </a:lnTo>
                                <a:lnTo>
                                  <a:pt x="12749" y="9039"/>
                                </a:lnTo>
                                <a:lnTo>
                                  <a:pt x="12562" y="10447"/>
                                </a:lnTo>
                                <a:lnTo>
                                  <a:pt x="12487" y="11856"/>
                                </a:lnTo>
                                <a:lnTo>
                                  <a:pt x="12450" y="13499"/>
                                </a:lnTo>
                                <a:lnTo>
                                  <a:pt x="12450" y="13969"/>
                                </a:lnTo>
                                <a:lnTo>
                                  <a:pt x="12487" y="15495"/>
                                </a:lnTo>
                                <a:lnTo>
                                  <a:pt x="12599" y="16904"/>
                                </a:lnTo>
                                <a:lnTo>
                                  <a:pt x="12749" y="18195"/>
                                </a:lnTo>
                                <a:lnTo>
                                  <a:pt x="12975" y="19369"/>
                                </a:lnTo>
                                <a:lnTo>
                                  <a:pt x="13274" y="20308"/>
                                </a:lnTo>
                                <a:lnTo>
                                  <a:pt x="13612" y="21013"/>
                                </a:lnTo>
                                <a:lnTo>
                                  <a:pt x="13987" y="21365"/>
                                </a:lnTo>
                                <a:lnTo>
                                  <a:pt x="14399" y="21599"/>
                                </a:lnTo>
                                <a:lnTo>
                                  <a:pt x="14999" y="21599"/>
                                </a:lnTo>
                                <a:lnTo>
                                  <a:pt x="15412" y="21130"/>
                                </a:lnTo>
                                <a:lnTo>
                                  <a:pt x="15599" y="20308"/>
                                </a:lnTo>
                                <a:lnTo>
                                  <a:pt x="15637" y="21247"/>
                                </a:lnTo>
                                <a:lnTo>
                                  <a:pt x="16612" y="21247"/>
                                </a:lnTo>
                                <a:lnTo>
                                  <a:pt x="16612" y="20308"/>
                                </a:lnTo>
                                <a:lnTo>
                                  <a:pt x="16612" y="18665"/>
                                </a:lnTo>
                                <a:lnTo>
                                  <a:pt x="16612" y="8686"/>
                                </a:lnTo>
                                <a:lnTo>
                                  <a:pt x="16612" y="6808"/>
                                </a:lnTo>
                                <a:lnTo>
                                  <a:pt x="16612" y="0"/>
                                </a:lnTo>
                              </a:path>
                              <a:path w="21600" h="21600">
                                <a:moveTo>
                                  <a:pt x="21600" y="13265"/>
                                </a:moveTo>
                                <a:lnTo>
                                  <a:pt x="21562" y="12208"/>
                                </a:lnTo>
                                <a:lnTo>
                                  <a:pt x="21562" y="11739"/>
                                </a:lnTo>
                                <a:lnTo>
                                  <a:pt x="21487" y="10330"/>
                                </a:lnTo>
                                <a:lnTo>
                                  <a:pt x="21337" y="9039"/>
                                </a:lnTo>
                                <a:lnTo>
                                  <a:pt x="21224" y="8569"/>
                                </a:lnTo>
                                <a:lnTo>
                                  <a:pt x="21112" y="7865"/>
                                </a:lnTo>
                                <a:lnTo>
                                  <a:pt x="20850" y="6926"/>
                                </a:lnTo>
                                <a:lnTo>
                                  <a:pt x="20549" y="6456"/>
                                </a:lnTo>
                                <a:lnTo>
                                  <a:pt x="20549" y="12091"/>
                                </a:lnTo>
                                <a:lnTo>
                                  <a:pt x="18525" y="11973"/>
                                </a:lnTo>
                                <a:lnTo>
                                  <a:pt x="18562" y="10917"/>
                                </a:lnTo>
                                <a:lnTo>
                                  <a:pt x="18675" y="10213"/>
                                </a:lnTo>
                                <a:lnTo>
                                  <a:pt x="19049" y="8921"/>
                                </a:lnTo>
                                <a:lnTo>
                                  <a:pt x="19312" y="8569"/>
                                </a:lnTo>
                                <a:lnTo>
                                  <a:pt x="19912" y="8569"/>
                                </a:lnTo>
                                <a:lnTo>
                                  <a:pt x="20174" y="8921"/>
                                </a:lnTo>
                                <a:lnTo>
                                  <a:pt x="20437" y="10447"/>
                                </a:lnTo>
                                <a:lnTo>
                                  <a:pt x="20549" y="11269"/>
                                </a:lnTo>
                                <a:lnTo>
                                  <a:pt x="20549" y="12091"/>
                                </a:lnTo>
                                <a:lnTo>
                                  <a:pt x="20549" y="6456"/>
                                </a:lnTo>
                                <a:lnTo>
                                  <a:pt x="20475" y="6339"/>
                                </a:lnTo>
                                <a:lnTo>
                                  <a:pt x="20062" y="5869"/>
                                </a:lnTo>
                                <a:lnTo>
                                  <a:pt x="19574" y="5752"/>
                                </a:lnTo>
                                <a:lnTo>
                                  <a:pt x="19200" y="5752"/>
                                </a:lnTo>
                                <a:lnTo>
                                  <a:pt x="18862" y="6104"/>
                                </a:lnTo>
                                <a:lnTo>
                                  <a:pt x="18187" y="7278"/>
                                </a:lnTo>
                                <a:lnTo>
                                  <a:pt x="17925" y="8217"/>
                                </a:lnTo>
                                <a:lnTo>
                                  <a:pt x="17512" y="10565"/>
                                </a:lnTo>
                                <a:lnTo>
                                  <a:pt x="17437" y="11973"/>
                                </a:lnTo>
                                <a:lnTo>
                                  <a:pt x="17437" y="14204"/>
                                </a:lnTo>
                                <a:lnTo>
                                  <a:pt x="17475" y="15730"/>
                                </a:lnTo>
                                <a:lnTo>
                                  <a:pt x="17587" y="17139"/>
                                </a:lnTo>
                                <a:lnTo>
                                  <a:pt x="17774" y="18313"/>
                                </a:lnTo>
                                <a:lnTo>
                                  <a:pt x="18037" y="19486"/>
                                </a:lnTo>
                                <a:lnTo>
                                  <a:pt x="18374" y="20426"/>
                                </a:lnTo>
                                <a:lnTo>
                                  <a:pt x="18750" y="21013"/>
                                </a:lnTo>
                                <a:lnTo>
                                  <a:pt x="19200" y="21365"/>
                                </a:lnTo>
                                <a:lnTo>
                                  <a:pt x="19687" y="21599"/>
                                </a:lnTo>
                                <a:lnTo>
                                  <a:pt x="20137" y="21599"/>
                                </a:lnTo>
                                <a:lnTo>
                                  <a:pt x="20549" y="21247"/>
                                </a:lnTo>
                                <a:lnTo>
                                  <a:pt x="21112" y="19956"/>
                                </a:lnTo>
                                <a:lnTo>
                                  <a:pt x="21375" y="19252"/>
                                </a:lnTo>
                                <a:lnTo>
                                  <a:pt x="21487" y="18782"/>
                                </a:lnTo>
                                <a:lnTo>
                                  <a:pt x="21562" y="18313"/>
                                </a:lnTo>
                                <a:lnTo>
                                  <a:pt x="20925" y="16552"/>
                                </a:lnTo>
                                <a:lnTo>
                                  <a:pt x="20737" y="17373"/>
                                </a:lnTo>
                                <a:lnTo>
                                  <a:pt x="20549" y="17960"/>
                                </a:lnTo>
                                <a:lnTo>
                                  <a:pt x="20174" y="18547"/>
                                </a:lnTo>
                                <a:lnTo>
                                  <a:pt x="19987" y="18782"/>
                                </a:lnTo>
                                <a:lnTo>
                                  <a:pt x="19349" y="18782"/>
                                </a:lnTo>
                                <a:lnTo>
                                  <a:pt x="19049" y="18313"/>
                                </a:lnTo>
                                <a:lnTo>
                                  <a:pt x="18600" y="16552"/>
                                </a:lnTo>
                                <a:lnTo>
                                  <a:pt x="18487" y="15730"/>
                                </a:lnTo>
                                <a:lnTo>
                                  <a:pt x="18487" y="14791"/>
                                </a:lnTo>
                                <a:lnTo>
                                  <a:pt x="21600" y="14791"/>
                                </a:lnTo>
                                <a:lnTo>
                                  <a:pt x="21600" y="13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4" name="图片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91795" y="20955"/>
                            <a:ext cx="930274" cy="1187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5" name="曲线 15"/>
                        <wps:cNvSpPr/>
                        <wps:spPr>
                          <a:xfrm rot="0">
                            <a:off x="1363345" y="27940"/>
                            <a:ext cx="293370" cy="11112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6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2"/>
                                </a:lnTo>
                                <a:lnTo>
                                  <a:pt x="2477" y="2962"/>
                                </a:lnTo>
                                <a:lnTo>
                                  <a:pt x="2477" y="21229"/>
                                </a:lnTo>
                                <a:lnTo>
                                  <a:pt x="3833" y="21229"/>
                                </a:lnTo>
                                <a:lnTo>
                                  <a:pt x="3833" y="2962"/>
                                </a:lnTo>
                                <a:lnTo>
                                  <a:pt x="6311" y="2962"/>
                                </a:lnTo>
                                <a:lnTo>
                                  <a:pt x="6311" y="0"/>
                                </a:lnTo>
                              </a:path>
                              <a:path w="21600" h="21600">
                                <a:moveTo>
                                  <a:pt x="12109" y="12836"/>
                                </a:moveTo>
                                <a:lnTo>
                                  <a:pt x="12109" y="11725"/>
                                </a:lnTo>
                                <a:lnTo>
                                  <a:pt x="12062" y="11231"/>
                                </a:lnTo>
                                <a:lnTo>
                                  <a:pt x="11968" y="9750"/>
                                </a:lnTo>
                                <a:lnTo>
                                  <a:pt x="11781" y="8393"/>
                                </a:lnTo>
                                <a:lnTo>
                                  <a:pt x="11688" y="7899"/>
                                </a:lnTo>
                                <a:lnTo>
                                  <a:pt x="11501" y="7158"/>
                                </a:lnTo>
                                <a:lnTo>
                                  <a:pt x="11174" y="6171"/>
                                </a:lnTo>
                                <a:lnTo>
                                  <a:pt x="10800" y="5677"/>
                                </a:lnTo>
                                <a:lnTo>
                                  <a:pt x="10800" y="11602"/>
                                </a:lnTo>
                                <a:lnTo>
                                  <a:pt x="8275" y="11478"/>
                                </a:lnTo>
                                <a:lnTo>
                                  <a:pt x="8322" y="10367"/>
                                </a:lnTo>
                                <a:lnTo>
                                  <a:pt x="8462" y="9627"/>
                                </a:lnTo>
                                <a:lnTo>
                                  <a:pt x="8976" y="8269"/>
                                </a:lnTo>
                                <a:lnTo>
                                  <a:pt x="9257" y="7899"/>
                                </a:lnTo>
                                <a:lnTo>
                                  <a:pt x="10051" y="7899"/>
                                </a:lnTo>
                                <a:lnTo>
                                  <a:pt x="10332" y="8269"/>
                                </a:lnTo>
                                <a:lnTo>
                                  <a:pt x="10706" y="9874"/>
                                </a:lnTo>
                                <a:lnTo>
                                  <a:pt x="10800" y="10738"/>
                                </a:lnTo>
                                <a:lnTo>
                                  <a:pt x="10800" y="11602"/>
                                </a:lnTo>
                                <a:lnTo>
                                  <a:pt x="10800" y="5677"/>
                                </a:lnTo>
                                <a:lnTo>
                                  <a:pt x="10753" y="5554"/>
                                </a:lnTo>
                                <a:lnTo>
                                  <a:pt x="10192" y="5060"/>
                                </a:lnTo>
                                <a:lnTo>
                                  <a:pt x="9584" y="4937"/>
                                </a:lnTo>
                                <a:lnTo>
                                  <a:pt x="9116" y="4937"/>
                                </a:lnTo>
                                <a:lnTo>
                                  <a:pt x="8696" y="5307"/>
                                </a:lnTo>
                                <a:lnTo>
                                  <a:pt x="7901" y="6541"/>
                                </a:lnTo>
                                <a:lnTo>
                                  <a:pt x="7527" y="7529"/>
                                </a:lnTo>
                                <a:lnTo>
                                  <a:pt x="7059" y="9997"/>
                                </a:lnTo>
                                <a:lnTo>
                                  <a:pt x="6919" y="11478"/>
                                </a:lnTo>
                                <a:lnTo>
                                  <a:pt x="6919" y="13824"/>
                                </a:lnTo>
                                <a:lnTo>
                                  <a:pt x="6966" y="15428"/>
                                </a:lnTo>
                                <a:lnTo>
                                  <a:pt x="7106" y="16909"/>
                                </a:lnTo>
                                <a:lnTo>
                                  <a:pt x="7340" y="18143"/>
                                </a:lnTo>
                                <a:lnTo>
                                  <a:pt x="7667" y="19378"/>
                                </a:lnTo>
                                <a:lnTo>
                                  <a:pt x="8088" y="20365"/>
                                </a:lnTo>
                                <a:lnTo>
                                  <a:pt x="8555" y="20982"/>
                                </a:lnTo>
                                <a:lnTo>
                                  <a:pt x="9116" y="21353"/>
                                </a:lnTo>
                                <a:lnTo>
                                  <a:pt x="9724" y="21599"/>
                                </a:lnTo>
                                <a:lnTo>
                                  <a:pt x="10332" y="21599"/>
                                </a:lnTo>
                                <a:lnTo>
                                  <a:pt x="10800" y="21229"/>
                                </a:lnTo>
                                <a:lnTo>
                                  <a:pt x="11548" y="19871"/>
                                </a:lnTo>
                                <a:lnTo>
                                  <a:pt x="11828" y="19131"/>
                                </a:lnTo>
                                <a:lnTo>
                                  <a:pt x="11968" y="18637"/>
                                </a:lnTo>
                                <a:lnTo>
                                  <a:pt x="12109" y="18143"/>
                                </a:lnTo>
                                <a:lnTo>
                                  <a:pt x="11267" y="16292"/>
                                </a:lnTo>
                                <a:lnTo>
                                  <a:pt x="11033" y="17156"/>
                                </a:lnTo>
                                <a:lnTo>
                                  <a:pt x="10800" y="17773"/>
                                </a:lnTo>
                                <a:lnTo>
                                  <a:pt x="10379" y="18390"/>
                                </a:lnTo>
                                <a:lnTo>
                                  <a:pt x="10098" y="18637"/>
                                </a:lnTo>
                                <a:lnTo>
                                  <a:pt x="9303" y="18637"/>
                                </a:lnTo>
                                <a:lnTo>
                                  <a:pt x="8929" y="18143"/>
                                </a:lnTo>
                                <a:lnTo>
                                  <a:pt x="8368" y="16292"/>
                                </a:lnTo>
                                <a:lnTo>
                                  <a:pt x="8228" y="15428"/>
                                </a:lnTo>
                                <a:lnTo>
                                  <a:pt x="8228" y="14441"/>
                                </a:lnTo>
                                <a:lnTo>
                                  <a:pt x="12109" y="14441"/>
                                </a:lnTo>
                                <a:lnTo>
                                  <a:pt x="12109" y="12836"/>
                                </a:lnTo>
                              </a:path>
                              <a:path w="21600" h="21600">
                                <a:moveTo>
                                  <a:pt x="17672" y="15181"/>
                                </a:moveTo>
                                <a:lnTo>
                                  <a:pt x="17485" y="14194"/>
                                </a:lnTo>
                                <a:lnTo>
                                  <a:pt x="16737" y="12713"/>
                                </a:lnTo>
                                <a:lnTo>
                                  <a:pt x="16176" y="12095"/>
                                </a:lnTo>
                                <a:lnTo>
                                  <a:pt x="14961" y="11355"/>
                                </a:lnTo>
                                <a:lnTo>
                                  <a:pt x="14633" y="11108"/>
                                </a:lnTo>
                                <a:lnTo>
                                  <a:pt x="14493" y="10738"/>
                                </a:lnTo>
                                <a:lnTo>
                                  <a:pt x="14353" y="10491"/>
                                </a:lnTo>
                                <a:lnTo>
                                  <a:pt x="14306" y="10121"/>
                                </a:lnTo>
                                <a:lnTo>
                                  <a:pt x="14306" y="9257"/>
                                </a:lnTo>
                                <a:lnTo>
                                  <a:pt x="14353" y="8886"/>
                                </a:lnTo>
                                <a:lnTo>
                                  <a:pt x="14680" y="8146"/>
                                </a:lnTo>
                                <a:lnTo>
                                  <a:pt x="14914" y="7899"/>
                                </a:lnTo>
                                <a:lnTo>
                                  <a:pt x="15615" y="7899"/>
                                </a:lnTo>
                                <a:lnTo>
                                  <a:pt x="15896" y="8146"/>
                                </a:lnTo>
                                <a:lnTo>
                                  <a:pt x="16036" y="8639"/>
                                </a:lnTo>
                                <a:lnTo>
                                  <a:pt x="16223" y="9133"/>
                                </a:lnTo>
                                <a:lnTo>
                                  <a:pt x="16316" y="9750"/>
                                </a:lnTo>
                                <a:lnTo>
                                  <a:pt x="16316" y="10491"/>
                                </a:lnTo>
                                <a:lnTo>
                                  <a:pt x="17625" y="10491"/>
                                </a:lnTo>
                                <a:lnTo>
                                  <a:pt x="17625" y="8763"/>
                                </a:lnTo>
                                <a:lnTo>
                                  <a:pt x="17438" y="7405"/>
                                </a:lnTo>
                                <a:lnTo>
                                  <a:pt x="17018" y="6418"/>
                                </a:lnTo>
                                <a:lnTo>
                                  <a:pt x="16597" y="5430"/>
                                </a:lnTo>
                                <a:lnTo>
                                  <a:pt x="15989" y="4937"/>
                                </a:lnTo>
                                <a:lnTo>
                                  <a:pt x="14587" y="4937"/>
                                </a:lnTo>
                                <a:lnTo>
                                  <a:pt x="14025" y="5430"/>
                                </a:lnTo>
                                <a:lnTo>
                                  <a:pt x="13184" y="7282"/>
                                </a:lnTo>
                                <a:lnTo>
                                  <a:pt x="12997" y="8516"/>
                                </a:lnTo>
                                <a:lnTo>
                                  <a:pt x="12997" y="11231"/>
                                </a:lnTo>
                                <a:lnTo>
                                  <a:pt x="13184" y="12219"/>
                                </a:lnTo>
                                <a:lnTo>
                                  <a:pt x="13605" y="12960"/>
                                </a:lnTo>
                                <a:lnTo>
                                  <a:pt x="14025" y="13700"/>
                                </a:lnTo>
                                <a:lnTo>
                                  <a:pt x="14540" y="14194"/>
                                </a:lnTo>
                                <a:lnTo>
                                  <a:pt x="15194" y="14564"/>
                                </a:lnTo>
                                <a:lnTo>
                                  <a:pt x="15755" y="14934"/>
                                </a:lnTo>
                                <a:lnTo>
                                  <a:pt x="16083" y="15181"/>
                                </a:lnTo>
                                <a:lnTo>
                                  <a:pt x="16176" y="15552"/>
                                </a:lnTo>
                                <a:lnTo>
                                  <a:pt x="16316" y="15922"/>
                                </a:lnTo>
                                <a:lnTo>
                                  <a:pt x="16363" y="16416"/>
                                </a:lnTo>
                                <a:lnTo>
                                  <a:pt x="16363" y="16786"/>
                                </a:lnTo>
                                <a:lnTo>
                                  <a:pt x="16363" y="17280"/>
                                </a:lnTo>
                                <a:lnTo>
                                  <a:pt x="16316" y="17650"/>
                                </a:lnTo>
                                <a:lnTo>
                                  <a:pt x="15942" y="18390"/>
                                </a:lnTo>
                                <a:lnTo>
                                  <a:pt x="15662" y="18514"/>
                                </a:lnTo>
                                <a:lnTo>
                                  <a:pt x="15007" y="18514"/>
                                </a:lnTo>
                                <a:lnTo>
                                  <a:pt x="14774" y="18390"/>
                                </a:lnTo>
                                <a:lnTo>
                                  <a:pt x="14493" y="18020"/>
                                </a:lnTo>
                                <a:lnTo>
                                  <a:pt x="14259" y="17650"/>
                                </a:lnTo>
                                <a:lnTo>
                                  <a:pt x="14119" y="16909"/>
                                </a:lnTo>
                                <a:lnTo>
                                  <a:pt x="14072" y="15675"/>
                                </a:lnTo>
                                <a:lnTo>
                                  <a:pt x="12810" y="15675"/>
                                </a:lnTo>
                                <a:lnTo>
                                  <a:pt x="12810" y="17403"/>
                                </a:lnTo>
                                <a:lnTo>
                                  <a:pt x="12997" y="18761"/>
                                </a:lnTo>
                                <a:lnTo>
                                  <a:pt x="13464" y="19871"/>
                                </a:lnTo>
                                <a:lnTo>
                                  <a:pt x="13792" y="20612"/>
                                </a:lnTo>
                                <a:lnTo>
                                  <a:pt x="14212" y="21106"/>
                                </a:lnTo>
                                <a:lnTo>
                                  <a:pt x="14727" y="21476"/>
                                </a:lnTo>
                                <a:lnTo>
                                  <a:pt x="15288" y="21599"/>
                                </a:lnTo>
                                <a:lnTo>
                                  <a:pt x="15989" y="21599"/>
                                </a:lnTo>
                                <a:lnTo>
                                  <a:pt x="16597" y="21106"/>
                                </a:lnTo>
                                <a:lnTo>
                                  <a:pt x="17485" y="19254"/>
                                </a:lnTo>
                                <a:lnTo>
                                  <a:pt x="17672" y="18143"/>
                                </a:lnTo>
                                <a:lnTo>
                                  <a:pt x="17672" y="15181"/>
                                </a:lnTo>
                              </a:path>
                              <a:path w="21600" h="21600">
                                <a:moveTo>
                                  <a:pt x="21600" y="21106"/>
                                </a:moveTo>
                                <a:lnTo>
                                  <a:pt x="21600" y="18143"/>
                                </a:lnTo>
                                <a:lnTo>
                                  <a:pt x="21272" y="18390"/>
                                </a:lnTo>
                                <a:lnTo>
                                  <a:pt x="21085" y="18514"/>
                                </a:lnTo>
                                <a:lnTo>
                                  <a:pt x="20851" y="18514"/>
                                </a:lnTo>
                                <a:lnTo>
                                  <a:pt x="20711" y="18390"/>
                                </a:lnTo>
                                <a:lnTo>
                                  <a:pt x="20618" y="18267"/>
                                </a:lnTo>
                                <a:lnTo>
                                  <a:pt x="20524" y="18143"/>
                                </a:lnTo>
                                <a:lnTo>
                                  <a:pt x="20477" y="17650"/>
                                </a:lnTo>
                                <a:lnTo>
                                  <a:pt x="20477" y="8022"/>
                                </a:lnTo>
                                <a:lnTo>
                                  <a:pt x="21553" y="8022"/>
                                </a:lnTo>
                                <a:lnTo>
                                  <a:pt x="21553" y="5184"/>
                                </a:lnTo>
                                <a:lnTo>
                                  <a:pt x="20477" y="5184"/>
                                </a:lnTo>
                                <a:lnTo>
                                  <a:pt x="20477" y="1481"/>
                                </a:lnTo>
                                <a:lnTo>
                                  <a:pt x="19215" y="1481"/>
                                </a:lnTo>
                                <a:lnTo>
                                  <a:pt x="19215" y="5184"/>
                                </a:lnTo>
                                <a:lnTo>
                                  <a:pt x="18140" y="5184"/>
                                </a:lnTo>
                                <a:lnTo>
                                  <a:pt x="18140" y="8022"/>
                                </a:lnTo>
                                <a:lnTo>
                                  <a:pt x="19215" y="8022"/>
                                </a:lnTo>
                                <a:lnTo>
                                  <a:pt x="19215" y="18761"/>
                                </a:lnTo>
                                <a:lnTo>
                                  <a:pt x="19355" y="19871"/>
                                </a:lnTo>
                                <a:lnTo>
                                  <a:pt x="19636" y="20489"/>
                                </a:lnTo>
                                <a:lnTo>
                                  <a:pt x="19916" y="21229"/>
                                </a:lnTo>
                                <a:lnTo>
                                  <a:pt x="20290" y="21599"/>
                                </a:lnTo>
                                <a:lnTo>
                                  <a:pt x="20992" y="21599"/>
                                </a:lnTo>
                                <a:lnTo>
                                  <a:pt x="21272" y="21353"/>
                                </a:lnTo>
                                <a:lnTo>
                                  <a:pt x="21600" y="21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" name="文本框 16"/>
                        <wps:cNvSpPr/>
                        <wps:spPr>
                          <a:xfrm rot="0">
                            <a:off x="0" y="0"/>
                            <a:ext cx="1657985" cy="17398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7">
                          <w:txbxContent>
                            <w:p>
                              <w:pPr>
                                <w:spacing w:before="0" w:line="273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2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Performance</w:t>
                              </w:r>
                              <w:r>
                                <w:rPr>
                                  <w:b/>
                                  <w:spacing w:val="2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8" o:spid="_x0000_s18" coordorigin="4624,3381" coordsize="2611,273" style="position:absolute;&#10;margin-left:231.2pt;&#10;margin-top:12.799999pt;&#10;width:130.55002pt;&#10;height:13.699999pt;&#10;mso-position-horizontal:absolute;&#10;mso-position-horizontal-relative:page;&#10;mso-position-vertical:absolute;&#10;mso-wrap-distance-left:0.0pt;&#10;mso-wrap-distance-right:0.0pt;">
                <v:shape type="#_x0000_t0" id="曲线 19" o:spid="_x0000_s19" coordsize="575,183" path="m171,8l137,8l86,137l33,8l,8l,180l28,180l28,112l22,44l75,180l97,180l148,44l142,112l142,180l171,180l171,8m314,113l314,100l310,89l305,77l302,72l298,67l289,59l286,58l286,104l286,128l284,138l273,154l266,158l245,158l238,154l226,138l224,128l224,104l226,93l238,76l245,72l266,72l273,76l284,93l286,104l286,58l279,53l268,49l255,48l243,49l231,53l220,59l211,67l204,77l199,89l196,101l196,113l195,118l196,130l199,142l204,154l211,164l220,172l231,179l243,181l255,183l268,181l280,179l291,172l298,164l302,158l305,154l310,142l314,130l314,118l314,113m442,l414,l414,58l414,89l414,143l408,153l400,158l378,158l370,154l361,138l359,128l359,104l361,93l372,77l378,74l400,74l408,78l414,89l414,58l409,52l398,48l383,48l372,49l362,53l353,59l345,67l339,76l335,89l332,100l331,114l331,119l332,131l335,143l339,154l345,164l353,172l362,179l372,181l383,183l399,183l411,179l415,172l416,180l442,180l442,172l442,158l442,74l442,58l442,m575,112l574,104l574,99l572,88l568,76l565,72l562,67l555,59l547,54l547,102l494,101l494,92l497,86l507,75l514,72l531,72l537,75l544,89l547,95l547,102l547,54l545,53l534,49l521,48l511,48l502,52l484,61l478,69l466,89l464,101l464,120l465,134l468,145l473,155l480,165l489,173l499,179l511,181l524,183l536,183l547,180l562,169l569,164l572,159l574,155l557,141l552,148l547,152l537,157l532,159l515,159l507,155l495,141l492,134l492,125l575,125l575,112e" style="position:absolute;&#10;left:4643;&#10;top:3416;&#10;width:575;&#10;height:183;" fillcolor="#000000" stroked="f" strokeweight="1.0pt">
                  <v:stroke color="#000000"/>
                </v:shape>
                <v:shape type="#_x0000_t75" id="图片 20" o:spid="_x0000_s20" style="position:absolute;&#10;left:5241;&#10;top:3414;&#10;width:1464;&#10;height:187;" filled="f" stroked="f" strokeweight="1.0pt">
                  <v:imagedata r:id="rId5" o:title="436201201698820777608"/>
                  <o:lock aspectratio="t"/>
                  <v:stroke color="#000000"/>
                </v:shape>
                <v:shape type="#_x0000_t0" id="曲线 21" o:spid="_x0000_s21" coordsize="462,174" path="m135,l,l,23l52,23l52,172l82,172l82,23l135,23l135,m259,104l259,95l257,90l255,79l252,67l250,63l246,58l239,50l231,45l231,93l176,92l178,83l181,77l192,67l197,63l215,63l220,67l229,80l231,86l231,93l231,45l229,44l218,40l204,39l195,39l185,43l169,52l160,60l151,81l148,92l148,112l149,125l151,136l157,146l164,157l172,164l183,170l195,172l208,174l220,174l231,172l247,160l252,155l255,150l259,146l241,132l236,139l231,143l222,149l216,150l199,150l190,146l179,132l176,125l176,116l259,116l259,104m377,122l374,114l358,103l345,97l319,91l313,89l310,86l307,84l306,82l306,74l307,72l314,66l319,63l333,63l340,66l343,69l347,74l349,79l349,84l377,84l377,70l373,59l363,52l354,44l342,39l312,39l299,44l282,59l278,68l278,90l282,98l291,104l299,111l310,114l324,118l337,120l344,122l345,126l349,128l349,133l349,135l349,140l349,142l340,149l335,149l321,149l315,149l310,145l305,142l301,136l301,127l273,127l273,141l278,151l287,160l294,166l303,171l315,173l326,174l342,174l354,171l374,156l377,146l377,122m462,171l462,146l455,149l451,149l446,149l442,149l441,148l439,146l437,142l437,65l460,65l460,42l437,42l437,12l411,12l411,42l388,42l388,65l411,65l411,151l414,160l419,165l426,172l434,174l449,174l455,172l462,171e" style="position:absolute;&#10;left:6771;&#10;top:3425;&#10;width:462;&#10;height:174;" fillcolor="#000000" stroked="f" strokeweight="1.0pt">
                  <v:stroke color="#000000"/>
                </v:shape>
                <v:shape type="#_x0000_t202" id="文本框 22" o:spid="_x0000_s22" style="position:absolute;&#10;left:4624;&#10;top:3381;&#10;width:2611;&#10;height:273;&#10;mso-wrap-style:square;" filled="f" stroked="f" strokeweight="1.0pt">
                  <v:textbox id="851" inset="0mm,0mm,0mm,0mm" o:insetmode="custom" style="layout-flow:horizontal;&#10;v-text-anchor:top;">
                    <w:txbxContent>
                      <w:p>
                        <w:pPr>
                          <w:spacing w:before="0" w:line="273" w:lineRule="exact"/>
                          <w:ind w:left="0" w:right="0" w:firstLine="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Model</w:t>
                        </w:r>
                        <w:r>
                          <w:rPr>
                            <w:b/>
                            <w:spacing w:val="2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Performance</w:t>
                        </w:r>
                        <w:r>
                          <w:rPr>
                            <w:b/>
                            <w:spacing w:val="2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Test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7"/>
        </w:rPr>
      </w:pPr>
    </w:p>
    <w:tbl>
      <w:tblPr>
        <w:jc w:val="left"/>
        <w:tblInd w:w="1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90"/>
        <w:gridCol w:w="4701"/>
      </w:tblGrid>
      <w:tr>
        <w:trPr>
          <w:trHeight w:val="493"/>
        </w:trPr>
        <w:tc>
          <w:tcPr>
            <w:tcW w:w="4390" w:type="dxa"/>
          </w:tcPr>
          <w:p>
            <w:pPr>
              <w:pStyle w:val="17"/>
              <w:spacing w:before="7"/>
              <w:rPr>
                <w:rFonts w:ascii="Times New Roman" w:hAnsi="Times New Roman"/>
                <w:sz w:val="19"/>
              </w:rPr>
            </w:pPr>
          </w:p>
          <w:p>
            <w:pPr>
              <w:pStyle w:val="17"/>
              <w:spacing w:before="1" w:line="247" w:lineRule="exact"/>
              <w:ind w:left="217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4701" w:type="dxa"/>
          </w:tcPr>
          <w:p>
            <w:pPr>
              <w:pStyle w:val="17"/>
              <w:spacing w:before="7"/>
              <w:rPr>
                <w:rFonts w:ascii="Times New Roman" w:hAnsi="Times New Roman"/>
                <w:sz w:val="19"/>
              </w:rPr>
            </w:pPr>
          </w:p>
          <w:p>
            <w:pPr>
              <w:pStyle w:val="17"/>
              <w:spacing w:before="1" w:line="247" w:lineRule="exact"/>
              <w:ind w:firstLin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  31 </w:t>
            </w:r>
            <w:r>
              <w:rPr>
                <w:b/>
                <w:sz w:val="21"/>
              </w:rPr>
              <w:t>october 2023</w:t>
            </w:r>
          </w:p>
        </w:tc>
      </w:tr>
      <w:tr>
        <w:trPr>
          <w:trHeight w:val="513"/>
        </w:trPr>
        <w:tc>
          <w:tcPr>
            <w:tcW w:w="4390" w:type="dxa"/>
          </w:tcPr>
          <w:p>
            <w:pPr>
              <w:pStyle w:val="17"/>
              <w:spacing w:before="9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ind w:left="217"/>
              <w:rPr>
                <w:b/>
                <w:sz w:val="21"/>
              </w:rPr>
            </w:pPr>
            <w:r>
              <w:rPr>
                <w:b/>
                <w:sz w:val="21"/>
              </w:rPr>
              <w:t>Team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ID</w:t>
            </w:r>
          </w:p>
        </w:tc>
        <w:tc>
          <w:tcPr>
            <w:tcW w:w="4701" w:type="dxa"/>
          </w:tcPr>
          <w:p>
            <w:pPr>
              <w:pStyle w:val="17"/>
              <w:spacing w:before="9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ind w:left="226"/>
              <w:rPr>
                <w:b/>
                <w:sz w:val="21"/>
              </w:rPr>
            </w:pPr>
            <w:r>
              <w:rPr>
                <w:b/>
                <w:sz w:val="21"/>
              </w:rPr>
              <w:t>NM2023TMID03779</w:t>
            </w:r>
            <w:bookmarkStart w:id="0" w:name="_GoBack"/>
            <w:bookmarkEnd w:id="0"/>
          </w:p>
        </w:tc>
      </w:tr>
      <w:tr>
        <w:trPr>
          <w:trHeight w:val="512"/>
        </w:trPr>
        <w:tc>
          <w:tcPr>
            <w:tcW w:w="4390" w:type="dxa"/>
          </w:tcPr>
          <w:p>
            <w:pPr>
              <w:pStyle w:val="17"/>
              <w:spacing w:before="4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ind w:left="217"/>
              <w:rPr>
                <w:b/>
                <w:sz w:val="21"/>
              </w:rPr>
            </w:pPr>
            <w:r>
              <w:rPr>
                <w:b/>
                <w:sz w:val="21"/>
              </w:rPr>
              <w:t>Project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  <w:tc>
          <w:tcPr>
            <w:tcW w:w="4701" w:type="dxa"/>
          </w:tcPr>
          <w:p>
            <w:pPr>
              <w:pStyle w:val="17"/>
              <w:spacing w:before="4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ind w:left="226"/>
              <w:rPr>
                <w:b/>
                <w:sz w:val="21"/>
              </w:rPr>
            </w:pPr>
            <w:r>
              <w:rPr>
                <w:b/>
                <w:sz w:val="21"/>
              </w:rPr>
              <w:t>Project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–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Agriculture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Docs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Chain</w:t>
            </w:r>
          </w:p>
        </w:tc>
      </w:tr>
      <w:tr>
        <w:trPr>
          <w:trHeight w:val="493"/>
        </w:trPr>
        <w:tc>
          <w:tcPr>
            <w:tcW w:w="4390" w:type="dxa"/>
          </w:tcPr>
          <w:p>
            <w:pPr>
              <w:pStyle w:val="17"/>
              <w:spacing w:before="9"/>
              <w:rPr>
                <w:rFonts w:ascii="Times New Roman" w:hAnsi="Times New Roman"/>
                <w:sz w:val="19"/>
              </w:rPr>
            </w:pPr>
          </w:p>
          <w:p>
            <w:pPr>
              <w:pStyle w:val="17"/>
              <w:spacing w:before="1" w:line="245" w:lineRule="exact"/>
              <w:ind w:left="217"/>
              <w:rPr>
                <w:b/>
                <w:sz w:val="21"/>
              </w:rPr>
            </w:pPr>
            <w:r>
              <w:rPr>
                <w:b/>
                <w:sz w:val="21"/>
              </w:rPr>
              <w:t>Maximum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Marks</w:t>
            </w:r>
          </w:p>
        </w:tc>
        <w:tc>
          <w:tcPr>
            <w:tcW w:w="4701" w:type="dxa"/>
          </w:tcPr>
          <w:p>
            <w:pPr>
              <w:pStyle w:val="17"/>
              <w:spacing w:before="9"/>
              <w:rPr>
                <w:rFonts w:ascii="Times New Roman" w:hAnsi="Times New Roman"/>
                <w:sz w:val="19"/>
              </w:rPr>
            </w:pPr>
          </w:p>
          <w:p>
            <w:pPr>
              <w:pStyle w:val="17"/>
              <w:spacing w:before="1" w:line="245" w:lineRule="exact"/>
              <w:ind w:left="226"/>
              <w:rPr>
                <w:b/>
                <w:sz w:val="21"/>
              </w:rPr>
            </w:pPr>
            <w:r>
              <w:rPr>
                <w:b/>
                <w:sz w:val="21"/>
              </w:rPr>
              <w:t>10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Marks</w:t>
            </w:r>
          </w:p>
        </w:tc>
      </w:tr>
    </w:tbl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spacing w:before="4"/>
        <w:rPr>
          <w:rFonts w:ascii="Times New Roman" w:hAnsi="Times New Roman"/>
          <w:b w:val="0"/>
          <w:sz w:val="27"/>
        </w:rPr>
      </w:pPr>
      <w:r>
        <mc:AlternateContent>
          <mc:Choice Requires="wps">
            <w:drawing>
              <wp:anchor distT="0" distB="0" distL="0" distR="0" simplePos="0" relativeHeight="29" behindDoc="1" locked="0" layoutInCell="1" hidden="0" allowOverlap="1">
                <wp:simplePos x="0" y="0"/>
                <wp:positionH relativeFrom="page">
                  <wp:posOffset>899294</wp:posOffset>
                </wp:positionH>
                <wp:positionV relativeFrom="paragraph">
                  <wp:posOffset>224943</wp:posOffset>
                </wp:positionV>
                <wp:extent cx="1712595" cy="159385"/>
                <wp:effectExtent l="0" t="0" r="0" b="0"/>
                <wp:wrapTopAndBottom/>
                <wp:docPr id="23" name="组合 2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" name="组合 24"/>
                      <wpg:cNvGrpSpPr/>
                      <wpg:grpSpPr>
                        <a:xfrm rot="0">
                          <a:off x="0" y="0"/>
                          <a:ext cx="1712595" cy="159385"/>
                          <a:chOff x="0" y="0"/>
                          <a:chExt cx="1712595" cy="1593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5" name="曲线 25"/>
                        <wps:cNvSpPr/>
                        <wps:spPr>
                          <a:xfrm rot="0">
                            <a:off x="0" y="19685"/>
                            <a:ext cx="335914" cy="10731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6463" y="1022"/>
                                </a:moveTo>
                                <a:lnTo>
                                  <a:pt x="5195" y="1022"/>
                                </a:lnTo>
                                <a:lnTo>
                                  <a:pt x="3231" y="16231"/>
                                </a:lnTo>
                                <a:lnTo>
                                  <a:pt x="1268" y="1022"/>
                                </a:lnTo>
                                <a:lnTo>
                                  <a:pt x="0" y="1022"/>
                                </a:lnTo>
                                <a:lnTo>
                                  <a:pt x="0" y="21216"/>
                                </a:lnTo>
                                <a:lnTo>
                                  <a:pt x="1104" y="21216"/>
                                </a:lnTo>
                                <a:lnTo>
                                  <a:pt x="1104" y="13292"/>
                                </a:lnTo>
                                <a:lnTo>
                                  <a:pt x="859" y="5112"/>
                                </a:lnTo>
                                <a:lnTo>
                                  <a:pt x="2822" y="21216"/>
                                </a:lnTo>
                                <a:lnTo>
                                  <a:pt x="3640" y="21216"/>
                                </a:lnTo>
                                <a:lnTo>
                                  <a:pt x="5563" y="5240"/>
                                </a:lnTo>
                                <a:lnTo>
                                  <a:pt x="5359" y="13292"/>
                                </a:lnTo>
                                <a:lnTo>
                                  <a:pt x="5359" y="21216"/>
                                </a:lnTo>
                                <a:lnTo>
                                  <a:pt x="6463" y="21216"/>
                                </a:lnTo>
                                <a:lnTo>
                                  <a:pt x="6463" y="1022"/>
                                </a:lnTo>
                              </a:path>
                              <a:path w="21600" h="21600">
                                <a:moveTo>
                                  <a:pt x="11863" y="13420"/>
                                </a:moveTo>
                                <a:lnTo>
                                  <a:pt x="11822" y="11886"/>
                                </a:lnTo>
                                <a:lnTo>
                                  <a:pt x="11700" y="10480"/>
                                </a:lnTo>
                                <a:lnTo>
                                  <a:pt x="11495" y="9074"/>
                                </a:lnTo>
                                <a:lnTo>
                                  <a:pt x="11372" y="8563"/>
                                </a:lnTo>
                                <a:lnTo>
                                  <a:pt x="11250" y="7924"/>
                                </a:lnTo>
                                <a:lnTo>
                                  <a:pt x="10922" y="7029"/>
                                </a:lnTo>
                                <a:lnTo>
                                  <a:pt x="10800" y="6773"/>
                                </a:lnTo>
                                <a:lnTo>
                                  <a:pt x="10800" y="12142"/>
                                </a:lnTo>
                                <a:lnTo>
                                  <a:pt x="10800" y="15209"/>
                                </a:lnTo>
                                <a:lnTo>
                                  <a:pt x="10677" y="16359"/>
                                </a:lnTo>
                                <a:lnTo>
                                  <a:pt x="10309" y="18276"/>
                                </a:lnTo>
                                <a:lnTo>
                                  <a:pt x="10022" y="18660"/>
                                </a:lnTo>
                                <a:lnTo>
                                  <a:pt x="9245" y="18660"/>
                                </a:lnTo>
                                <a:lnTo>
                                  <a:pt x="8918" y="18276"/>
                                </a:lnTo>
                                <a:lnTo>
                                  <a:pt x="8549" y="16359"/>
                                </a:lnTo>
                                <a:lnTo>
                                  <a:pt x="8427" y="15209"/>
                                </a:lnTo>
                                <a:lnTo>
                                  <a:pt x="8427" y="12142"/>
                                </a:lnTo>
                                <a:lnTo>
                                  <a:pt x="8549" y="10991"/>
                                </a:lnTo>
                                <a:lnTo>
                                  <a:pt x="8918" y="9074"/>
                                </a:lnTo>
                                <a:lnTo>
                                  <a:pt x="9204" y="8563"/>
                                </a:lnTo>
                                <a:lnTo>
                                  <a:pt x="10022" y="8563"/>
                                </a:lnTo>
                                <a:lnTo>
                                  <a:pt x="10309" y="9074"/>
                                </a:lnTo>
                                <a:lnTo>
                                  <a:pt x="10718" y="10991"/>
                                </a:lnTo>
                                <a:lnTo>
                                  <a:pt x="10800" y="12142"/>
                                </a:lnTo>
                                <a:lnTo>
                                  <a:pt x="10800" y="6773"/>
                                </a:lnTo>
                                <a:lnTo>
                                  <a:pt x="10513" y="6390"/>
                                </a:lnTo>
                                <a:lnTo>
                                  <a:pt x="10104" y="5879"/>
                                </a:lnTo>
                                <a:lnTo>
                                  <a:pt x="9613" y="5751"/>
                                </a:lnTo>
                                <a:lnTo>
                                  <a:pt x="9122" y="5879"/>
                                </a:lnTo>
                                <a:lnTo>
                                  <a:pt x="8672" y="6390"/>
                                </a:lnTo>
                                <a:lnTo>
                                  <a:pt x="8304" y="7029"/>
                                </a:lnTo>
                                <a:lnTo>
                                  <a:pt x="7977" y="8052"/>
                                </a:lnTo>
                                <a:lnTo>
                                  <a:pt x="7731" y="9202"/>
                                </a:lnTo>
                                <a:lnTo>
                                  <a:pt x="7527" y="10480"/>
                                </a:lnTo>
                                <a:lnTo>
                                  <a:pt x="7445" y="11886"/>
                                </a:lnTo>
                                <a:lnTo>
                                  <a:pt x="7404" y="13420"/>
                                </a:lnTo>
                                <a:lnTo>
                                  <a:pt x="7404" y="13803"/>
                                </a:lnTo>
                                <a:lnTo>
                                  <a:pt x="7445" y="15337"/>
                                </a:lnTo>
                                <a:lnTo>
                                  <a:pt x="7527" y="16870"/>
                                </a:lnTo>
                                <a:lnTo>
                                  <a:pt x="7731" y="18149"/>
                                </a:lnTo>
                                <a:lnTo>
                                  <a:pt x="7977" y="19299"/>
                                </a:lnTo>
                                <a:lnTo>
                                  <a:pt x="8304" y="20321"/>
                                </a:lnTo>
                                <a:lnTo>
                                  <a:pt x="8713" y="20960"/>
                                </a:lnTo>
                                <a:lnTo>
                                  <a:pt x="9122" y="21344"/>
                                </a:lnTo>
                                <a:lnTo>
                                  <a:pt x="9613" y="21600"/>
                                </a:lnTo>
                                <a:lnTo>
                                  <a:pt x="10104" y="21344"/>
                                </a:lnTo>
                                <a:lnTo>
                                  <a:pt x="10554" y="20960"/>
                                </a:lnTo>
                                <a:lnTo>
                                  <a:pt x="10922" y="20321"/>
                                </a:lnTo>
                                <a:lnTo>
                                  <a:pt x="11250" y="19299"/>
                                </a:lnTo>
                                <a:lnTo>
                                  <a:pt x="11372" y="18660"/>
                                </a:lnTo>
                                <a:lnTo>
                                  <a:pt x="11495" y="18149"/>
                                </a:lnTo>
                                <a:lnTo>
                                  <a:pt x="11700" y="16870"/>
                                </a:lnTo>
                                <a:lnTo>
                                  <a:pt x="11822" y="15337"/>
                                </a:lnTo>
                                <a:lnTo>
                                  <a:pt x="11863" y="13803"/>
                                </a:lnTo>
                                <a:lnTo>
                                  <a:pt x="11863" y="13420"/>
                                </a:lnTo>
                              </a:path>
                              <a:path w="21600" h="21600">
                                <a:moveTo>
                                  <a:pt x="16609" y="0"/>
                                </a:moveTo>
                                <a:lnTo>
                                  <a:pt x="15545" y="0"/>
                                </a:lnTo>
                                <a:lnTo>
                                  <a:pt x="15545" y="6773"/>
                                </a:lnTo>
                                <a:lnTo>
                                  <a:pt x="15545" y="10480"/>
                                </a:lnTo>
                                <a:lnTo>
                                  <a:pt x="15545" y="16870"/>
                                </a:lnTo>
                                <a:lnTo>
                                  <a:pt x="15340" y="18021"/>
                                </a:lnTo>
                                <a:lnTo>
                                  <a:pt x="15013" y="18660"/>
                                </a:lnTo>
                                <a:lnTo>
                                  <a:pt x="14195" y="18660"/>
                                </a:lnTo>
                                <a:lnTo>
                                  <a:pt x="13950" y="18149"/>
                                </a:lnTo>
                                <a:lnTo>
                                  <a:pt x="13581" y="16359"/>
                                </a:lnTo>
                                <a:lnTo>
                                  <a:pt x="13500" y="15209"/>
                                </a:lnTo>
                                <a:lnTo>
                                  <a:pt x="13500" y="12142"/>
                                </a:lnTo>
                                <a:lnTo>
                                  <a:pt x="13581" y="10991"/>
                                </a:lnTo>
                                <a:lnTo>
                                  <a:pt x="13950" y="9074"/>
                                </a:lnTo>
                                <a:lnTo>
                                  <a:pt x="14236" y="8691"/>
                                </a:lnTo>
                                <a:lnTo>
                                  <a:pt x="15013" y="8691"/>
                                </a:lnTo>
                                <a:lnTo>
                                  <a:pt x="15340" y="9202"/>
                                </a:lnTo>
                                <a:lnTo>
                                  <a:pt x="15545" y="10480"/>
                                </a:lnTo>
                                <a:lnTo>
                                  <a:pt x="15545" y="6773"/>
                                </a:lnTo>
                                <a:lnTo>
                                  <a:pt x="15381" y="6134"/>
                                </a:lnTo>
                                <a:lnTo>
                                  <a:pt x="14972" y="5751"/>
                                </a:lnTo>
                                <a:lnTo>
                                  <a:pt x="13827" y="5751"/>
                                </a:lnTo>
                                <a:lnTo>
                                  <a:pt x="13336" y="6518"/>
                                </a:lnTo>
                                <a:lnTo>
                                  <a:pt x="12968" y="7924"/>
                                </a:lnTo>
                                <a:lnTo>
                                  <a:pt x="12763" y="9074"/>
                                </a:lnTo>
                                <a:lnTo>
                                  <a:pt x="12600" y="10480"/>
                                </a:lnTo>
                                <a:lnTo>
                                  <a:pt x="12477" y="11886"/>
                                </a:lnTo>
                                <a:lnTo>
                                  <a:pt x="12436" y="13547"/>
                                </a:lnTo>
                                <a:lnTo>
                                  <a:pt x="12436" y="13931"/>
                                </a:lnTo>
                                <a:lnTo>
                                  <a:pt x="12477" y="15465"/>
                                </a:lnTo>
                                <a:lnTo>
                                  <a:pt x="12600" y="16870"/>
                                </a:lnTo>
                                <a:lnTo>
                                  <a:pt x="12763" y="18149"/>
                                </a:lnTo>
                                <a:lnTo>
                                  <a:pt x="12968" y="19299"/>
                                </a:lnTo>
                                <a:lnTo>
                                  <a:pt x="13336" y="20833"/>
                                </a:lnTo>
                                <a:lnTo>
                                  <a:pt x="13827" y="21600"/>
                                </a:lnTo>
                                <a:lnTo>
                                  <a:pt x="15013" y="21600"/>
                                </a:lnTo>
                                <a:lnTo>
                                  <a:pt x="15381" y="21088"/>
                                </a:lnTo>
                                <a:lnTo>
                                  <a:pt x="15627" y="20321"/>
                                </a:lnTo>
                                <a:lnTo>
                                  <a:pt x="15627" y="21216"/>
                                </a:lnTo>
                                <a:lnTo>
                                  <a:pt x="16609" y="21216"/>
                                </a:lnTo>
                                <a:lnTo>
                                  <a:pt x="16609" y="20321"/>
                                </a:lnTo>
                                <a:lnTo>
                                  <a:pt x="16609" y="18660"/>
                                </a:lnTo>
                                <a:lnTo>
                                  <a:pt x="16609" y="8691"/>
                                </a:lnTo>
                                <a:lnTo>
                                  <a:pt x="16609" y="6773"/>
                                </a:lnTo>
                                <a:lnTo>
                                  <a:pt x="16609" y="0"/>
                                </a:lnTo>
                              </a:path>
                              <a:path w="21600" h="21600">
                                <a:moveTo>
                                  <a:pt x="21600" y="13292"/>
                                </a:moveTo>
                                <a:lnTo>
                                  <a:pt x="21600" y="12142"/>
                                </a:lnTo>
                                <a:lnTo>
                                  <a:pt x="21600" y="11758"/>
                                </a:lnTo>
                                <a:lnTo>
                                  <a:pt x="21477" y="10352"/>
                                </a:lnTo>
                                <a:lnTo>
                                  <a:pt x="21354" y="9074"/>
                                </a:lnTo>
                                <a:lnTo>
                                  <a:pt x="21272" y="8563"/>
                                </a:lnTo>
                                <a:lnTo>
                                  <a:pt x="21150" y="7924"/>
                                </a:lnTo>
                                <a:lnTo>
                                  <a:pt x="20863" y="7029"/>
                                </a:lnTo>
                                <a:lnTo>
                                  <a:pt x="20577" y="6518"/>
                                </a:lnTo>
                                <a:lnTo>
                                  <a:pt x="20577" y="12142"/>
                                </a:lnTo>
                                <a:lnTo>
                                  <a:pt x="18531" y="11886"/>
                                </a:lnTo>
                                <a:lnTo>
                                  <a:pt x="18572" y="10991"/>
                                </a:lnTo>
                                <a:lnTo>
                                  <a:pt x="18695" y="10224"/>
                                </a:lnTo>
                                <a:lnTo>
                                  <a:pt x="19063" y="8946"/>
                                </a:lnTo>
                                <a:lnTo>
                                  <a:pt x="19309" y="8563"/>
                                </a:lnTo>
                                <a:lnTo>
                                  <a:pt x="19963" y="8563"/>
                                </a:lnTo>
                                <a:lnTo>
                                  <a:pt x="20209" y="8946"/>
                                </a:lnTo>
                                <a:lnTo>
                                  <a:pt x="20495" y="10480"/>
                                </a:lnTo>
                                <a:lnTo>
                                  <a:pt x="20536" y="11247"/>
                                </a:lnTo>
                                <a:lnTo>
                                  <a:pt x="20577" y="12142"/>
                                </a:lnTo>
                                <a:lnTo>
                                  <a:pt x="20577" y="6518"/>
                                </a:lnTo>
                                <a:lnTo>
                                  <a:pt x="20495" y="6262"/>
                                </a:lnTo>
                                <a:lnTo>
                                  <a:pt x="20086" y="5879"/>
                                </a:lnTo>
                                <a:lnTo>
                                  <a:pt x="19595" y="5751"/>
                                </a:lnTo>
                                <a:lnTo>
                                  <a:pt x="19227" y="5751"/>
                                </a:lnTo>
                                <a:lnTo>
                                  <a:pt x="18859" y="6134"/>
                                </a:lnTo>
                                <a:lnTo>
                                  <a:pt x="18204" y="7285"/>
                                </a:lnTo>
                                <a:lnTo>
                                  <a:pt x="17959" y="8179"/>
                                </a:lnTo>
                                <a:lnTo>
                                  <a:pt x="17549" y="10608"/>
                                </a:lnTo>
                                <a:lnTo>
                                  <a:pt x="17427" y="11886"/>
                                </a:lnTo>
                                <a:lnTo>
                                  <a:pt x="17427" y="14186"/>
                                </a:lnTo>
                                <a:lnTo>
                                  <a:pt x="17468" y="15720"/>
                                </a:lnTo>
                                <a:lnTo>
                                  <a:pt x="17590" y="17126"/>
                                </a:lnTo>
                                <a:lnTo>
                                  <a:pt x="17795" y="18404"/>
                                </a:lnTo>
                                <a:lnTo>
                                  <a:pt x="18040" y="19427"/>
                                </a:lnTo>
                                <a:lnTo>
                                  <a:pt x="18409" y="20321"/>
                                </a:lnTo>
                                <a:lnTo>
                                  <a:pt x="18777" y="21088"/>
                                </a:lnTo>
                                <a:lnTo>
                                  <a:pt x="19227" y="21472"/>
                                </a:lnTo>
                                <a:lnTo>
                                  <a:pt x="19677" y="21600"/>
                                </a:lnTo>
                                <a:lnTo>
                                  <a:pt x="20168" y="21600"/>
                                </a:lnTo>
                                <a:lnTo>
                                  <a:pt x="20577" y="21216"/>
                                </a:lnTo>
                                <a:lnTo>
                                  <a:pt x="21150" y="20066"/>
                                </a:lnTo>
                                <a:lnTo>
                                  <a:pt x="21395" y="19171"/>
                                </a:lnTo>
                                <a:lnTo>
                                  <a:pt x="21518" y="18788"/>
                                </a:lnTo>
                                <a:lnTo>
                                  <a:pt x="21600" y="18276"/>
                                </a:lnTo>
                                <a:lnTo>
                                  <a:pt x="20945" y="16615"/>
                                </a:lnTo>
                                <a:lnTo>
                                  <a:pt x="20740" y="17382"/>
                                </a:lnTo>
                                <a:lnTo>
                                  <a:pt x="20577" y="17893"/>
                                </a:lnTo>
                                <a:lnTo>
                                  <a:pt x="20209" y="18532"/>
                                </a:lnTo>
                                <a:lnTo>
                                  <a:pt x="20004" y="18788"/>
                                </a:lnTo>
                                <a:lnTo>
                                  <a:pt x="19350" y="18788"/>
                                </a:lnTo>
                                <a:lnTo>
                                  <a:pt x="19063" y="18276"/>
                                </a:lnTo>
                                <a:lnTo>
                                  <a:pt x="18613" y="16615"/>
                                </a:lnTo>
                                <a:lnTo>
                                  <a:pt x="18490" y="15720"/>
                                </a:lnTo>
                                <a:lnTo>
                                  <a:pt x="18490" y="14698"/>
                                </a:lnTo>
                                <a:lnTo>
                                  <a:pt x="21600" y="14698"/>
                                </a:lnTo>
                                <a:lnTo>
                                  <a:pt x="21600" y="13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7" name="图片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47345" y="18414"/>
                            <a:ext cx="846455" cy="10858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8" name="曲线 28"/>
                        <wps:cNvSpPr/>
                        <wps:spPr>
                          <a:xfrm rot="0">
                            <a:off x="1226185" y="24130"/>
                            <a:ext cx="486409" cy="13017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3496" y="210"/>
                                </a:moveTo>
                                <a:lnTo>
                                  <a:pt x="0" y="210"/>
                                </a:lnTo>
                                <a:lnTo>
                                  <a:pt x="0" y="2528"/>
                                </a:lnTo>
                                <a:lnTo>
                                  <a:pt x="1381" y="2528"/>
                                </a:lnTo>
                                <a:lnTo>
                                  <a:pt x="1381" y="16858"/>
                                </a:lnTo>
                                <a:lnTo>
                                  <a:pt x="2114" y="16858"/>
                                </a:lnTo>
                                <a:lnTo>
                                  <a:pt x="2114" y="2528"/>
                                </a:lnTo>
                                <a:lnTo>
                                  <a:pt x="3496" y="2528"/>
                                </a:lnTo>
                                <a:lnTo>
                                  <a:pt x="3496" y="210"/>
                                </a:lnTo>
                              </a:path>
                              <a:path w="21600" h="21600">
                                <a:moveTo>
                                  <a:pt x="6683" y="10325"/>
                                </a:moveTo>
                                <a:lnTo>
                                  <a:pt x="6654" y="9377"/>
                                </a:lnTo>
                                <a:lnTo>
                                  <a:pt x="6654" y="9061"/>
                                </a:lnTo>
                                <a:lnTo>
                                  <a:pt x="6598" y="7902"/>
                                </a:lnTo>
                                <a:lnTo>
                                  <a:pt x="6485" y="6848"/>
                                </a:lnTo>
                                <a:lnTo>
                                  <a:pt x="6429" y="6427"/>
                                </a:lnTo>
                                <a:lnTo>
                                  <a:pt x="6344" y="5900"/>
                                </a:lnTo>
                                <a:lnTo>
                                  <a:pt x="6147" y="5162"/>
                                </a:lnTo>
                                <a:lnTo>
                                  <a:pt x="5949" y="4741"/>
                                </a:lnTo>
                                <a:lnTo>
                                  <a:pt x="5949" y="9377"/>
                                </a:lnTo>
                                <a:lnTo>
                                  <a:pt x="4568" y="9166"/>
                                </a:lnTo>
                                <a:lnTo>
                                  <a:pt x="4596" y="8429"/>
                                </a:lnTo>
                                <a:lnTo>
                                  <a:pt x="4652" y="7797"/>
                                </a:lnTo>
                                <a:lnTo>
                                  <a:pt x="4934" y="6743"/>
                                </a:lnTo>
                                <a:lnTo>
                                  <a:pt x="5103" y="6427"/>
                                </a:lnTo>
                                <a:lnTo>
                                  <a:pt x="5526" y="6427"/>
                                </a:lnTo>
                                <a:lnTo>
                                  <a:pt x="5696" y="6743"/>
                                </a:lnTo>
                                <a:lnTo>
                                  <a:pt x="5893" y="8007"/>
                                </a:lnTo>
                                <a:lnTo>
                                  <a:pt x="5949" y="8639"/>
                                </a:lnTo>
                                <a:lnTo>
                                  <a:pt x="5949" y="9377"/>
                                </a:lnTo>
                                <a:lnTo>
                                  <a:pt x="5949" y="4741"/>
                                </a:lnTo>
                                <a:lnTo>
                                  <a:pt x="5921" y="4530"/>
                                </a:lnTo>
                                <a:lnTo>
                                  <a:pt x="5611" y="4214"/>
                                </a:lnTo>
                                <a:lnTo>
                                  <a:pt x="5273" y="4109"/>
                                </a:lnTo>
                                <a:lnTo>
                                  <a:pt x="5019" y="4109"/>
                                </a:lnTo>
                                <a:lnTo>
                                  <a:pt x="4793" y="4425"/>
                                </a:lnTo>
                                <a:lnTo>
                                  <a:pt x="4342" y="5373"/>
                                </a:lnTo>
                                <a:lnTo>
                                  <a:pt x="4145" y="6111"/>
                                </a:lnTo>
                                <a:lnTo>
                                  <a:pt x="3863" y="8113"/>
                                </a:lnTo>
                                <a:lnTo>
                                  <a:pt x="3806" y="9166"/>
                                </a:lnTo>
                                <a:lnTo>
                                  <a:pt x="3806" y="11063"/>
                                </a:lnTo>
                                <a:lnTo>
                                  <a:pt x="3834" y="12327"/>
                                </a:lnTo>
                                <a:lnTo>
                                  <a:pt x="3919" y="13486"/>
                                </a:lnTo>
                                <a:lnTo>
                                  <a:pt x="4032" y="14540"/>
                                </a:lnTo>
                                <a:lnTo>
                                  <a:pt x="4229" y="15383"/>
                                </a:lnTo>
                                <a:lnTo>
                                  <a:pt x="4455" y="16120"/>
                                </a:lnTo>
                                <a:lnTo>
                                  <a:pt x="4709" y="16753"/>
                                </a:lnTo>
                                <a:lnTo>
                                  <a:pt x="5019" y="17069"/>
                                </a:lnTo>
                                <a:lnTo>
                                  <a:pt x="5357" y="17174"/>
                                </a:lnTo>
                                <a:lnTo>
                                  <a:pt x="5696" y="17174"/>
                                </a:lnTo>
                                <a:lnTo>
                                  <a:pt x="5949" y="16858"/>
                                </a:lnTo>
                                <a:lnTo>
                                  <a:pt x="6344" y="15910"/>
                                </a:lnTo>
                                <a:lnTo>
                                  <a:pt x="6542" y="15172"/>
                                </a:lnTo>
                                <a:lnTo>
                                  <a:pt x="6598" y="14856"/>
                                </a:lnTo>
                                <a:lnTo>
                                  <a:pt x="6654" y="14435"/>
                                </a:lnTo>
                                <a:lnTo>
                                  <a:pt x="6203" y="13065"/>
                                </a:lnTo>
                                <a:lnTo>
                                  <a:pt x="6062" y="13697"/>
                                </a:lnTo>
                                <a:lnTo>
                                  <a:pt x="5949" y="14119"/>
                                </a:lnTo>
                                <a:lnTo>
                                  <a:pt x="5696" y="14645"/>
                                </a:lnTo>
                                <a:lnTo>
                                  <a:pt x="5555" y="14856"/>
                                </a:lnTo>
                                <a:lnTo>
                                  <a:pt x="5132" y="14856"/>
                                </a:lnTo>
                                <a:lnTo>
                                  <a:pt x="4906" y="14435"/>
                                </a:lnTo>
                                <a:lnTo>
                                  <a:pt x="4624" y="13065"/>
                                </a:lnTo>
                                <a:lnTo>
                                  <a:pt x="4539" y="12327"/>
                                </a:lnTo>
                                <a:lnTo>
                                  <a:pt x="4539" y="11484"/>
                                </a:lnTo>
                                <a:lnTo>
                                  <a:pt x="6683" y="11484"/>
                                </a:lnTo>
                                <a:lnTo>
                                  <a:pt x="6683" y="10325"/>
                                </a:lnTo>
                              </a:path>
                              <a:path w="21600" h="21600">
                                <a:moveTo>
                                  <a:pt x="9784" y="12222"/>
                                </a:moveTo>
                                <a:lnTo>
                                  <a:pt x="9672" y="11379"/>
                                </a:lnTo>
                                <a:lnTo>
                                  <a:pt x="9249" y="10220"/>
                                </a:lnTo>
                                <a:lnTo>
                                  <a:pt x="8938" y="9693"/>
                                </a:lnTo>
                                <a:lnTo>
                                  <a:pt x="8262" y="9166"/>
                                </a:lnTo>
                                <a:lnTo>
                                  <a:pt x="8092" y="8956"/>
                                </a:lnTo>
                                <a:lnTo>
                                  <a:pt x="8008" y="8745"/>
                                </a:lnTo>
                                <a:lnTo>
                                  <a:pt x="7951" y="8534"/>
                                </a:lnTo>
                                <a:lnTo>
                                  <a:pt x="7895" y="8218"/>
                                </a:lnTo>
                                <a:lnTo>
                                  <a:pt x="7895" y="7586"/>
                                </a:lnTo>
                                <a:lnTo>
                                  <a:pt x="7951" y="7270"/>
                                </a:lnTo>
                                <a:lnTo>
                                  <a:pt x="8092" y="6638"/>
                                </a:lnTo>
                                <a:lnTo>
                                  <a:pt x="8233" y="6427"/>
                                </a:lnTo>
                                <a:lnTo>
                                  <a:pt x="8628" y="6427"/>
                                </a:lnTo>
                                <a:lnTo>
                                  <a:pt x="8769" y="6638"/>
                                </a:lnTo>
                                <a:lnTo>
                                  <a:pt x="8882" y="7059"/>
                                </a:lnTo>
                                <a:lnTo>
                                  <a:pt x="8967" y="7375"/>
                                </a:lnTo>
                                <a:lnTo>
                                  <a:pt x="9023" y="7902"/>
                                </a:lnTo>
                                <a:lnTo>
                                  <a:pt x="9023" y="8534"/>
                                </a:lnTo>
                                <a:lnTo>
                                  <a:pt x="9756" y="8534"/>
                                </a:lnTo>
                                <a:lnTo>
                                  <a:pt x="9756" y="7164"/>
                                </a:lnTo>
                                <a:lnTo>
                                  <a:pt x="9615" y="6111"/>
                                </a:lnTo>
                                <a:lnTo>
                                  <a:pt x="9390" y="5268"/>
                                </a:lnTo>
                                <a:lnTo>
                                  <a:pt x="9164" y="4530"/>
                                </a:lnTo>
                                <a:lnTo>
                                  <a:pt x="8854" y="4109"/>
                                </a:lnTo>
                                <a:lnTo>
                                  <a:pt x="8064" y="4109"/>
                                </a:lnTo>
                                <a:lnTo>
                                  <a:pt x="7754" y="4530"/>
                                </a:lnTo>
                                <a:lnTo>
                                  <a:pt x="7303" y="6005"/>
                                </a:lnTo>
                                <a:lnTo>
                                  <a:pt x="7190" y="6848"/>
                                </a:lnTo>
                                <a:lnTo>
                                  <a:pt x="7190" y="9061"/>
                                </a:lnTo>
                                <a:lnTo>
                                  <a:pt x="7303" y="9904"/>
                                </a:lnTo>
                                <a:lnTo>
                                  <a:pt x="7754" y="10958"/>
                                </a:lnTo>
                                <a:lnTo>
                                  <a:pt x="8036" y="11379"/>
                                </a:lnTo>
                                <a:lnTo>
                                  <a:pt x="8403" y="11695"/>
                                </a:lnTo>
                                <a:lnTo>
                                  <a:pt x="8685" y="11906"/>
                                </a:lnTo>
                                <a:lnTo>
                                  <a:pt x="8882" y="12222"/>
                                </a:lnTo>
                                <a:lnTo>
                                  <a:pt x="8938" y="12433"/>
                                </a:lnTo>
                                <a:lnTo>
                                  <a:pt x="9023" y="12749"/>
                                </a:lnTo>
                                <a:lnTo>
                                  <a:pt x="9051" y="13065"/>
                                </a:lnTo>
                                <a:lnTo>
                                  <a:pt x="9051" y="13381"/>
                                </a:lnTo>
                                <a:lnTo>
                                  <a:pt x="9051" y="13802"/>
                                </a:lnTo>
                                <a:lnTo>
                                  <a:pt x="8995" y="14119"/>
                                </a:lnTo>
                                <a:lnTo>
                                  <a:pt x="8797" y="14645"/>
                                </a:lnTo>
                                <a:lnTo>
                                  <a:pt x="8656" y="14751"/>
                                </a:lnTo>
                                <a:lnTo>
                                  <a:pt x="8318" y="14751"/>
                                </a:lnTo>
                                <a:lnTo>
                                  <a:pt x="8149" y="14645"/>
                                </a:lnTo>
                                <a:lnTo>
                                  <a:pt x="8008" y="14435"/>
                                </a:lnTo>
                                <a:lnTo>
                                  <a:pt x="7867" y="14119"/>
                                </a:lnTo>
                                <a:lnTo>
                                  <a:pt x="7810" y="13486"/>
                                </a:lnTo>
                                <a:lnTo>
                                  <a:pt x="7782" y="12538"/>
                                </a:lnTo>
                                <a:lnTo>
                                  <a:pt x="7077" y="12538"/>
                                </a:lnTo>
                                <a:lnTo>
                                  <a:pt x="7077" y="13908"/>
                                </a:lnTo>
                                <a:lnTo>
                                  <a:pt x="7190" y="14961"/>
                                </a:lnTo>
                                <a:lnTo>
                                  <a:pt x="7416" y="15804"/>
                                </a:lnTo>
                                <a:lnTo>
                                  <a:pt x="7669" y="16647"/>
                                </a:lnTo>
                                <a:lnTo>
                                  <a:pt x="8008" y="17174"/>
                                </a:lnTo>
                                <a:lnTo>
                                  <a:pt x="8854" y="17174"/>
                                </a:lnTo>
                                <a:lnTo>
                                  <a:pt x="9164" y="16753"/>
                                </a:lnTo>
                                <a:lnTo>
                                  <a:pt x="9643" y="15383"/>
                                </a:lnTo>
                                <a:lnTo>
                                  <a:pt x="9784" y="14435"/>
                                </a:lnTo>
                                <a:lnTo>
                                  <a:pt x="9784" y="12222"/>
                                </a:lnTo>
                              </a:path>
                              <a:path w="21600" h="21600">
                                <a:moveTo>
                                  <a:pt x="11927" y="16858"/>
                                </a:moveTo>
                                <a:lnTo>
                                  <a:pt x="11927" y="14540"/>
                                </a:lnTo>
                                <a:lnTo>
                                  <a:pt x="11758" y="14645"/>
                                </a:lnTo>
                                <a:lnTo>
                                  <a:pt x="11645" y="14751"/>
                                </a:lnTo>
                                <a:lnTo>
                                  <a:pt x="11504" y="14751"/>
                                </a:lnTo>
                                <a:lnTo>
                                  <a:pt x="11448" y="14645"/>
                                </a:lnTo>
                                <a:lnTo>
                                  <a:pt x="11392" y="14540"/>
                                </a:lnTo>
                                <a:lnTo>
                                  <a:pt x="11335" y="14435"/>
                                </a:lnTo>
                                <a:lnTo>
                                  <a:pt x="11335" y="14119"/>
                                </a:lnTo>
                                <a:lnTo>
                                  <a:pt x="11335" y="6532"/>
                                </a:lnTo>
                                <a:lnTo>
                                  <a:pt x="11927" y="6532"/>
                                </a:lnTo>
                                <a:lnTo>
                                  <a:pt x="11927" y="4319"/>
                                </a:lnTo>
                                <a:lnTo>
                                  <a:pt x="11335" y="4319"/>
                                </a:lnTo>
                                <a:lnTo>
                                  <a:pt x="11335" y="1475"/>
                                </a:lnTo>
                                <a:lnTo>
                                  <a:pt x="10602" y="1475"/>
                                </a:lnTo>
                                <a:lnTo>
                                  <a:pt x="10602" y="4319"/>
                                </a:lnTo>
                                <a:lnTo>
                                  <a:pt x="10010" y="4319"/>
                                </a:lnTo>
                                <a:lnTo>
                                  <a:pt x="10010" y="6532"/>
                                </a:lnTo>
                                <a:lnTo>
                                  <a:pt x="10602" y="6532"/>
                                </a:lnTo>
                                <a:lnTo>
                                  <a:pt x="10602" y="14961"/>
                                </a:lnTo>
                                <a:lnTo>
                                  <a:pt x="10687" y="15804"/>
                                </a:lnTo>
                                <a:lnTo>
                                  <a:pt x="10856" y="16331"/>
                                </a:lnTo>
                                <a:lnTo>
                                  <a:pt x="10997" y="16858"/>
                                </a:lnTo>
                                <a:lnTo>
                                  <a:pt x="11194" y="17174"/>
                                </a:lnTo>
                                <a:lnTo>
                                  <a:pt x="11589" y="17174"/>
                                </a:lnTo>
                                <a:lnTo>
                                  <a:pt x="11758" y="17069"/>
                                </a:lnTo>
                                <a:lnTo>
                                  <a:pt x="11927" y="16858"/>
                                </a:lnTo>
                              </a:path>
                              <a:path w="21600" h="21600">
                                <a:moveTo>
                                  <a:pt x="13225" y="4319"/>
                                </a:moveTo>
                                <a:lnTo>
                                  <a:pt x="12520" y="4319"/>
                                </a:lnTo>
                                <a:lnTo>
                                  <a:pt x="12520" y="16858"/>
                                </a:lnTo>
                                <a:lnTo>
                                  <a:pt x="13225" y="16858"/>
                                </a:lnTo>
                                <a:lnTo>
                                  <a:pt x="13225" y="4319"/>
                                </a:lnTo>
                              </a:path>
                              <a:path w="21600" h="21600">
                                <a:moveTo>
                                  <a:pt x="13281" y="1159"/>
                                </a:moveTo>
                                <a:lnTo>
                                  <a:pt x="13253" y="737"/>
                                </a:lnTo>
                                <a:lnTo>
                                  <a:pt x="13112" y="210"/>
                                </a:lnTo>
                                <a:lnTo>
                                  <a:pt x="12999" y="0"/>
                                </a:lnTo>
                                <a:lnTo>
                                  <a:pt x="12745" y="0"/>
                                </a:lnTo>
                                <a:lnTo>
                                  <a:pt x="12632" y="210"/>
                                </a:lnTo>
                                <a:lnTo>
                                  <a:pt x="12491" y="737"/>
                                </a:lnTo>
                                <a:lnTo>
                                  <a:pt x="12463" y="1159"/>
                                </a:lnTo>
                                <a:lnTo>
                                  <a:pt x="12463" y="1896"/>
                                </a:lnTo>
                                <a:lnTo>
                                  <a:pt x="12491" y="2318"/>
                                </a:lnTo>
                                <a:lnTo>
                                  <a:pt x="12576" y="2528"/>
                                </a:lnTo>
                                <a:lnTo>
                                  <a:pt x="12632" y="2844"/>
                                </a:lnTo>
                                <a:lnTo>
                                  <a:pt x="12745" y="3055"/>
                                </a:lnTo>
                                <a:lnTo>
                                  <a:pt x="12999" y="3055"/>
                                </a:lnTo>
                                <a:lnTo>
                                  <a:pt x="13112" y="2844"/>
                                </a:lnTo>
                                <a:lnTo>
                                  <a:pt x="13253" y="2318"/>
                                </a:lnTo>
                                <a:lnTo>
                                  <a:pt x="13281" y="1896"/>
                                </a:lnTo>
                                <a:lnTo>
                                  <a:pt x="13281" y="1159"/>
                                </a:lnTo>
                              </a:path>
                              <a:path w="21600" h="21600">
                                <a:moveTo>
                                  <a:pt x="16637" y="8745"/>
                                </a:moveTo>
                                <a:lnTo>
                                  <a:pt x="16637" y="7059"/>
                                </a:lnTo>
                                <a:lnTo>
                                  <a:pt x="16552" y="5900"/>
                                </a:lnTo>
                                <a:lnTo>
                                  <a:pt x="16129" y="4530"/>
                                </a:lnTo>
                                <a:lnTo>
                                  <a:pt x="15875" y="4109"/>
                                </a:lnTo>
                                <a:lnTo>
                                  <a:pt x="15114" y="4109"/>
                                </a:lnTo>
                                <a:lnTo>
                                  <a:pt x="14832" y="4530"/>
                                </a:lnTo>
                                <a:lnTo>
                                  <a:pt x="14663" y="5268"/>
                                </a:lnTo>
                                <a:lnTo>
                                  <a:pt x="14663" y="4319"/>
                                </a:lnTo>
                                <a:lnTo>
                                  <a:pt x="13958" y="4319"/>
                                </a:lnTo>
                                <a:lnTo>
                                  <a:pt x="13958" y="16858"/>
                                </a:lnTo>
                                <a:lnTo>
                                  <a:pt x="14691" y="16858"/>
                                </a:lnTo>
                                <a:lnTo>
                                  <a:pt x="14691" y="8113"/>
                                </a:lnTo>
                                <a:lnTo>
                                  <a:pt x="14747" y="7691"/>
                                </a:lnTo>
                                <a:lnTo>
                                  <a:pt x="14832" y="7270"/>
                                </a:lnTo>
                                <a:lnTo>
                                  <a:pt x="15086" y="6638"/>
                                </a:lnTo>
                                <a:lnTo>
                                  <a:pt x="15227" y="6532"/>
                                </a:lnTo>
                                <a:lnTo>
                                  <a:pt x="15368" y="6532"/>
                                </a:lnTo>
                                <a:lnTo>
                                  <a:pt x="15565" y="6532"/>
                                </a:lnTo>
                                <a:lnTo>
                                  <a:pt x="15706" y="6638"/>
                                </a:lnTo>
                                <a:lnTo>
                                  <a:pt x="15791" y="7059"/>
                                </a:lnTo>
                                <a:lnTo>
                                  <a:pt x="15875" y="7375"/>
                                </a:lnTo>
                                <a:lnTo>
                                  <a:pt x="15932" y="7902"/>
                                </a:lnTo>
                                <a:lnTo>
                                  <a:pt x="15932" y="16858"/>
                                </a:lnTo>
                                <a:lnTo>
                                  <a:pt x="16637" y="16858"/>
                                </a:lnTo>
                                <a:lnTo>
                                  <a:pt x="16637" y="8745"/>
                                </a:lnTo>
                              </a:path>
                              <a:path w="21600" h="21600">
                                <a:moveTo>
                                  <a:pt x="20077" y="4319"/>
                                </a:moveTo>
                                <a:lnTo>
                                  <a:pt x="19400" y="4319"/>
                                </a:lnTo>
                                <a:lnTo>
                                  <a:pt x="19400" y="5162"/>
                                </a:lnTo>
                                <a:lnTo>
                                  <a:pt x="19344" y="4952"/>
                                </a:lnTo>
                                <a:lnTo>
                                  <a:pt x="19344" y="8007"/>
                                </a:lnTo>
                                <a:lnTo>
                                  <a:pt x="19344" y="13276"/>
                                </a:lnTo>
                                <a:lnTo>
                                  <a:pt x="19203" y="14224"/>
                                </a:lnTo>
                                <a:lnTo>
                                  <a:pt x="18977" y="14751"/>
                                </a:lnTo>
                                <a:lnTo>
                                  <a:pt x="18413" y="14751"/>
                                </a:lnTo>
                                <a:lnTo>
                                  <a:pt x="18216" y="14329"/>
                                </a:lnTo>
                                <a:lnTo>
                                  <a:pt x="17990" y="12854"/>
                                </a:lnTo>
                                <a:lnTo>
                                  <a:pt x="17934" y="11906"/>
                                </a:lnTo>
                                <a:lnTo>
                                  <a:pt x="17934" y="9377"/>
                                </a:lnTo>
                                <a:lnTo>
                                  <a:pt x="17990" y="8429"/>
                                </a:lnTo>
                                <a:lnTo>
                                  <a:pt x="18244" y="6848"/>
                                </a:lnTo>
                                <a:lnTo>
                                  <a:pt x="18413" y="6532"/>
                                </a:lnTo>
                                <a:lnTo>
                                  <a:pt x="18864" y="6532"/>
                                </a:lnTo>
                                <a:lnTo>
                                  <a:pt x="19005" y="6638"/>
                                </a:lnTo>
                                <a:lnTo>
                                  <a:pt x="19203" y="7270"/>
                                </a:lnTo>
                                <a:lnTo>
                                  <a:pt x="19287" y="7586"/>
                                </a:lnTo>
                                <a:lnTo>
                                  <a:pt x="19344" y="8007"/>
                                </a:lnTo>
                                <a:lnTo>
                                  <a:pt x="19344" y="4952"/>
                                </a:lnTo>
                                <a:lnTo>
                                  <a:pt x="19259" y="4425"/>
                                </a:lnTo>
                                <a:lnTo>
                                  <a:pt x="18977" y="4109"/>
                                </a:lnTo>
                                <a:lnTo>
                                  <a:pt x="18131" y="4109"/>
                                </a:lnTo>
                                <a:lnTo>
                                  <a:pt x="17793" y="4741"/>
                                </a:lnTo>
                                <a:lnTo>
                                  <a:pt x="17567" y="5900"/>
                                </a:lnTo>
                                <a:lnTo>
                                  <a:pt x="17398" y="6848"/>
                                </a:lnTo>
                                <a:lnTo>
                                  <a:pt x="17285" y="8007"/>
                                </a:lnTo>
                                <a:lnTo>
                                  <a:pt x="17229" y="9166"/>
                                </a:lnTo>
                                <a:lnTo>
                                  <a:pt x="17201" y="10536"/>
                                </a:lnTo>
                                <a:lnTo>
                                  <a:pt x="17201" y="10747"/>
                                </a:lnTo>
                                <a:lnTo>
                                  <a:pt x="17229" y="12117"/>
                                </a:lnTo>
                                <a:lnTo>
                                  <a:pt x="17285" y="13276"/>
                                </a:lnTo>
                                <a:lnTo>
                                  <a:pt x="17398" y="14329"/>
                                </a:lnTo>
                                <a:lnTo>
                                  <a:pt x="17567" y="15278"/>
                                </a:lnTo>
                                <a:lnTo>
                                  <a:pt x="17821" y="16542"/>
                                </a:lnTo>
                                <a:lnTo>
                                  <a:pt x="18131" y="17174"/>
                                </a:lnTo>
                                <a:lnTo>
                                  <a:pt x="18949" y="17174"/>
                                </a:lnTo>
                                <a:lnTo>
                                  <a:pt x="19231" y="16858"/>
                                </a:lnTo>
                                <a:lnTo>
                                  <a:pt x="19344" y="16226"/>
                                </a:lnTo>
                                <a:lnTo>
                                  <a:pt x="19344" y="17385"/>
                                </a:lnTo>
                                <a:lnTo>
                                  <a:pt x="19287" y="18122"/>
                                </a:lnTo>
                                <a:lnTo>
                                  <a:pt x="19005" y="19071"/>
                                </a:lnTo>
                                <a:lnTo>
                                  <a:pt x="18836" y="19281"/>
                                </a:lnTo>
                                <a:lnTo>
                                  <a:pt x="18300" y="19281"/>
                                </a:lnTo>
                                <a:lnTo>
                                  <a:pt x="17990" y="18649"/>
                                </a:lnTo>
                                <a:lnTo>
                                  <a:pt x="17736" y="17490"/>
                                </a:lnTo>
                                <a:lnTo>
                                  <a:pt x="17342" y="19176"/>
                                </a:lnTo>
                                <a:lnTo>
                                  <a:pt x="17511" y="20124"/>
                                </a:lnTo>
                                <a:lnTo>
                                  <a:pt x="17736" y="20862"/>
                                </a:lnTo>
                                <a:lnTo>
                                  <a:pt x="18244" y="21494"/>
                                </a:lnTo>
                                <a:lnTo>
                                  <a:pt x="18469" y="21599"/>
                                </a:lnTo>
                                <a:lnTo>
                                  <a:pt x="19062" y="21599"/>
                                </a:lnTo>
                                <a:lnTo>
                                  <a:pt x="19400" y="21178"/>
                                </a:lnTo>
                                <a:lnTo>
                                  <a:pt x="19936" y="19281"/>
                                </a:lnTo>
                                <a:lnTo>
                                  <a:pt x="19936" y="19281"/>
                                </a:lnTo>
                                <a:lnTo>
                                  <a:pt x="20077" y="18017"/>
                                </a:lnTo>
                                <a:lnTo>
                                  <a:pt x="20077" y="16226"/>
                                </a:lnTo>
                                <a:lnTo>
                                  <a:pt x="20077" y="14751"/>
                                </a:lnTo>
                                <a:lnTo>
                                  <a:pt x="20077" y="6532"/>
                                </a:lnTo>
                                <a:lnTo>
                                  <a:pt x="20077" y="5162"/>
                                </a:lnTo>
                                <a:lnTo>
                                  <a:pt x="20077" y="4319"/>
                                </a:lnTo>
                              </a:path>
                              <a:path w="21600" h="21600">
                                <a:moveTo>
                                  <a:pt x="21600" y="15067"/>
                                </a:moveTo>
                                <a:lnTo>
                                  <a:pt x="21543" y="14751"/>
                                </a:lnTo>
                                <a:lnTo>
                                  <a:pt x="21487" y="14435"/>
                                </a:lnTo>
                                <a:lnTo>
                                  <a:pt x="21402" y="14119"/>
                                </a:lnTo>
                                <a:lnTo>
                                  <a:pt x="21289" y="13908"/>
                                </a:lnTo>
                                <a:lnTo>
                                  <a:pt x="21036" y="13908"/>
                                </a:lnTo>
                                <a:lnTo>
                                  <a:pt x="20923" y="14119"/>
                                </a:lnTo>
                                <a:lnTo>
                                  <a:pt x="20782" y="14751"/>
                                </a:lnTo>
                                <a:lnTo>
                                  <a:pt x="20725" y="15067"/>
                                </a:lnTo>
                                <a:lnTo>
                                  <a:pt x="20725" y="15910"/>
                                </a:lnTo>
                                <a:lnTo>
                                  <a:pt x="20782" y="16331"/>
                                </a:lnTo>
                                <a:lnTo>
                                  <a:pt x="20923" y="16858"/>
                                </a:lnTo>
                                <a:lnTo>
                                  <a:pt x="21036" y="17069"/>
                                </a:lnTo>
                                <a:lnTo>
                                  <a:pt x="21289" y="17069"/>
                                </a:lnTo>
                                <a:lnTo>
                                  <a:pt x="21402" y="16858"/>
                                </a:lnTo>
                                <a:lnTo>
                                  <a:pt x="21543" y="16331"/>
                                </a:lnTo>
                                <a:lnTo>
                                  <a:pt x="21600" y="15910"/>
                                </a:lnTo>
                                <a:lnTo>
                                  <a:pt x="21600" y="15067"/>
                                </a:lnTo>
                              </a:path>
                              <a:path w="21600" h="21600">
                                <a:moveTo>
                                  <a:pt x="21600" y="5373"/>
                                </a:moveTo>
                                <a:lnTo>
                                  <a:pt x="21543" y="4952"/>
                                </a:lnTo>
                                <a:lnTo>
                                  <a:pt x="21487" y="4741"/>
                                </a:lnTo>
                                <a:lnTo>
                                  <a:pt x="21402" y="4425"/>
                                </a:lnTo>
                                <a:lnTo>
                                  <a:pt x="21289" y="4214"/>
                                </a:lnTo>
                                <a:lnTo>
                                  <a:pt x="21036" y="4214"/>
                                </a:lnTo>
                                <a:lnTo>
                                  <a:pt x="20923" y="4425"/>
                                </a:lnTo>
                                <a:lnTo>
                                  <a:pt x="20782" y="4952"/>
                                </a:lnTo>
                                <a:lnTo>
                                  <a:pt x="20725" y="5373"/>
                                </a:lnTo>
                                <a:lnTo>
                                  <a:pt x="20725" y="6216"/>
                                </a:lnTo>
                                <a:lnTo>
                                  <a:pt x="20782" y="6532"/>
                                </a:lnTo>
                                <a:lnTo>
                                  <a:pt x="20923" y="7164"/>
                                </a:lnTo>
                                <a:lnTo>
                                  <a:pt x="21036" y="7375"/>
                                </a:lnTo>
                                <a:lnTo>
                                  <a:pt x="21289" y="7375"/>
                                </a:lnTo>
                                <a:lnTo>
                                  <a:pt x="21402" y="7164"/>
                                </a:lnTo>
                                <a:lnTo>
                                  <a:pt x="21543" y="6532"/>
                                </a:lnTo>
                                <a:lnTo>
                                  <a:pt x="21600" y="6216"/>
                                </a:lnTo>
                                <a:lnTo>
                                  <a:pt x="21600" y="5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9" name="文本框 29"/>
                        <wps:cNvSpPr/>
                        <wps:spPr>
                          <a:xfrm rot="0">
                            <a:off x="0" y="0"/>
                            <a:ext cx="1712595" cy="15938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0">
                          <w:txbxContent>
                            <w:p>
                              <w:pPr>
                                <w:spacing w:before="0" w:line="250" w:lineRule="exact"/>
                                <w:ind w:left="-18" w:right="-15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Performance</w:t>
                              </w:r>
                              <w:r>
                                <w:rPr>
                                  <w:b/>
                                  <w:spacing w:val="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Testing: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1" o:spid="_x0000_s31" coordorigin="1416,8337" coordsize="2697,251" style="position:absolute;&#10;margin-left:70.81062pt;&#10;margin-top:17.712072pt;&#10;width:134.85pt;&#10;height:12.550001pt;&#10;z-index:29;&#10;mso-position-horizontal:absolute;&#10;mso-position-horizontal-relative:page;&#10;mso-position-vertical:absolute;&#10;mso-wrap-distance-left:0.0pt;&#10;mso-wrap-distance-right:0.0pt;">
                <v:shape type="#_x0000_t0" id="曲线 32" o:spid="_x0000_s32" coordsize="528,169" path="m158,7l127,7l79,127l31,7l,7l,165l27,165l27,103l21,39l69,165l89,165l136,40l131,103l131,165l158,165l158,7m290,105l289,92l286,81l281,70l278,67l275,61l267,54l264,52l264,95l264,119l261,127l252,142l245,145l226,145l218,142l209,127l206,119l206,95l209,85l218,70l225,67l245,67l252,70l262,85l264,95l264,52l257,49l247,45l235,45l223,45l212,49l203,54l195,63l189,71l184,81l182,92l181,105l181,107l182,119l184,131l189,141l195,151l203,158l213,163l223,166l235,169l247,166l258,163l267,158l275,151l278,145l281,141l286,131l289,119l290,107l290,105m406,l380,l380,52l380,81l380,131l375,141l367,145l347,145l341,141l332,127l330,119l330,95l332,85l341,70l348,67l367,67l375,71l380,81l380,52l376,47l366,45l338,45l326,50l317,61l312,70l308,81l305,92l304,105l304,109l305,120l308,131l312,141l317,151l326,162l338,169l367,169l376,165l382,158l382,165l406,165l406,158l406,145l406,67l406,52l406,m528,103l528,95l528,91l525,81l522,70l520,67l517,61l510,54l503,50l503,95l453,92l454,85l457,80l466,70l472,67l488,67l494,70l501,81l502,88l503,95l503,50l501,49l491,45l479,45l470,45l461,47l445,56l439,63l429,82l426,92l426,110l427,123l430,134l435,144l441,151l450,158l459,165l470,167l481,169l493,169l503,165l517,156l523,149l526,147l528,142l512,130l507,135l503,140l494,144l489,147l473,147l466,142l455,130l452,123l452,114l528,114l528,103e" style="position:absolute;&#10;left:1416;&#10;top:8368;&#10;width:528;&#10;height:169;" fillcolor="#000000" stroked="f" strokeweight="1.0pt">
                  <v:stroke color="#000000"/>
                </v:shape>
                <v:shape type="#_x0000_t75" id="图片 33" o:spid="_x0000_s33" style="position:absolute;&#10;left:1963;&#10;top:8366;&#10;width:1333;&#10;height:170;" filled="f" stroked="f" strokeweight="1.0pt">
                  <v:imagedata r:id="rId7" o:title="8095246191698820777654"/>
                  <o:lock aspectratio="t"/>
                  <v:stroke color="#000000"/>
                </v:shape>
                <v:shape type="#_x0000_t0" id="曲线 34" o:spid="_x0000_s34" coordsize="765,204" path="m123,1l,1l,24l48,24l48,159l74,159l74,24l123,24l123,1m236,98l235,88l235,85l233,74l229,64l227,60l224,56l217,49l210,45l210,88l161,86l162,79l164,74l174,63l180,60l195,60l202,63l209,75l210,81l210,88l210,45l209,42l198,39l187,38l177,38l169,42l153,50l146,57l136,77l134,86l134,105l135,116l138,127l142,137l149,145l157,152l166,158l177,162l189,162l202,162l210,159l224,151l232,144l233,141l235,137l219,123l214,130l210,134l202,138l196,141l181,141l173,137l164,123l160,116l160,109l236,109l236,98m346,116l342,107l327,96l316,91l292,86l286,84l283,82l281,81l279,77l279,71l281,68l286,63l291,60l305,60l310,63l314,67l317,70l319,74l319,81l345,81l345,67l340,57l332,49l324,42l313,38l285,38l274,42l258,56l254,64l254,85l258,93l274,103l284,107l297,110l307,112l314,116l316,117l319,120l320,123l320,127l320,130l318,134l311,138l306,139l294,139l288,138l283,137l278,134l277,127l275,119l250,119l250,131l254,141l262,149l271,158l283,162l313,162l324,158l341,145l346,137l346,116m422,159l422,137l416,138l412,139l407,139l405,138l403,137l401,137l401,134l401,61l422,61l422,40l401,40l401,14l375,14l375,40l354,40l354,61l375,61l375,141l378,149l384,155l389,159l396,162l410,162l416,162l422,159m468,40l443,40l443,159l468,159l468,40m470,10l469,7l464,1l460,l451,l447,1l442,7l441,10l441,17l442,21l445,24l447,26l451,28l460,28l464,26l469,21l470,17l470,10m589,82l589,67l586,56l571,42l562,38l535,38l525,42l519,49l519,40l494,40l494,159l520,159l520,77l522,72l525,68l534,63l539,61l544,61l551,61l556,63l559,67l562,70l564,74l564,159l589,159l589,82m711,40l687,40l687,49l685,46l685,75l685,126l680,134l672,139l652,139l645,135l637,121l635,112l635,88l637,79l646,64l652,61l668,61l673,63l680,68l683,71l685,75l685,46l682,42l672,38l642,38l630,45l622,56l616,64l612,75l610,86l609,99l609,102l610,114l612,126l616,135l622,144l631,156l642,162l671,162l681,159l685,153l685,165l683,171l673,180l667,183l648,183l637,176l628,165l614,181l620,190l628,197l646,204l654,204l675,204l687,201l706,183l706,183l711,170l711,153l711,139l711,61l711,49l711,40m765,142l763,139l761,137l758,134l754,131l745,131l741,134l736,139l734,142l734,151l736,155l741,159l745,162l754,162l758,159l763,155l765,151l765,142m765,50l763,46l761,45l758,42l754,39l745,39l741,42l736,46l734,50l734,59l736,61l741,67l745,70l754,70l758,67l763,61l765,59l765,50e" style="position:absolute;&#10;left:3347;&#10;top:8375;&#10;width:765;&#10;height:204;" fillcolor="#000000" stroked="f" strokeweight="1.0pt">
                  <v:stroke color="#000000"/>
                </v:shape>
                <v:shape type="#_x0000_t202" id="文本框 35" o:spid="_x0000_s35" style="position:absolute;&#10;left:1416;&#10;top:8337;&#10;width:2697;&#10;height:250;&#10;mso-wrap-style:square;" filled="f" stroked="f" strokeweight="1.0pt">
                  <v:textbox id="853" inset="0mm,0mm,0mm,0mm" o:insetmode="custom" style="layout-flow:horizontal;&#10;v-text-anchor:top;">
                    <w:txbxContent>
                      <w:p>
                        <w:pPr>
                          <w:spacing w:before="0" w:line="250" w:lineRule="exact"/>
                          <w:ind w:left="-18" w:right="-15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Model</w:t>
                        </w:r>
                        <w:r>
                          <w:rPr>
                            <w:b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Performance</w:t>
                        </w:r>
                        <w:r>
                          <w:rPr>
                            <w:b/>
                            <w:spacing w:val="1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Testing: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spacing w:before="10"/>
        <w:rPr>
          <w:rFonts w:ascii="Times New Roman" w:hAnsi="Times New Roman"/>
          <w:b w:val="0"/>
          <w:sz w:val="19"/>
        </w:rPr>
      </w:pPr>
    </w:p>
    <w:p>
      <w:pPr>
        <w:pStyle w:val="15"/>
        <w:ind w:left="118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1100683</wp:posOffset>
                </wp:positionH>
                <wp:positionV relativeFrom="paragraph">
                  <wp:posOffset>637373</wp:posOffset>
                </wp:positionV>
                <wp:extent cx="318134" cy="103504"/>
                <wp:effectExtent l="0" t="0" r="0" b="0"/>
                <wp:wrapNone/>
                <wp:docPr id="36" name="曲线 3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134" cy="103504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5054" y="14000"/>
                              </a:moveTo>
                              <a:lnTo>
                                <a:pt x="4881" y="12666"/>
                              </a:lnTo>
                              <a:lnTo>
                                <a:pt x="4492" y="11733"/>
                              </a:lnTo>
                              <a:lnTo>
                                <a:pt x="4190" y="10933"/>
                              </a:lnTo>
                              <a:lnTo>
                                <a:pt x="3801" y="10266"/>
                              </a:lnTo>
                              <a:lnTo>
                                <a:pt x="3326" y="9600"/>
                              </a:lnTo>
                              <a:lnTo>
                                <a:pt x="2764" y="9066"/>
                              </a:lnTo>
                              <a:lnTo>
                                <a:pt x="2246" y="8666"/>
                              </a:lnTo>
                              <a:lnTo>
                                <a:pt x="1900" y="8133"/>
                              </a:lnTo>
                              <a:lnTo>
                                <a:pt x="1684" y="7733"/>
                              </a:lnTo>
                              <a:lnTo>
                                <a:pt x="1468" y="7200"/>
                              </a:lnTo>
                              <a:lnTo>
                                <a:pt x="1382" y="6533"/>
                              </a:lnTo>
                              <a:lnTo>
                                <a:pt x="1382" y="5066"/>
                              </a:lnTo>
                              <a:lnTo>
                                <a:pt x="1468" y="4400"/>
                              </a:lnTo>
                              <a:lnTo>
                                <a:pt x="1641" y="3866"/>
                              </a:lnTo>
                              <a:lnTo>
                                <a:pt x="1857" y="3333"/>
                              </a:lnTo>
                              <a:lnTo>
                                <a:pt x="2159" y="2933"/>
                              </a:lnTo>
                              <a:lnTo>
                                <a:pt x="3024" y="2933"/>
                              </a:lnTo>
                              <a:lnTo>
                                <a:pt x="3369" y="3333"/>
                              </a:lnTo>
                              <a:lnTo>
                                <a:pt x="3585" y="4000"/>
                              </a:lnTo>
                              <a:lnTo>
                                <a:pt x="3801" y="4666"/>
                              </a:lnTo>
                              <a:lnTo>
                                <a:pt x="3888" y="5599"/>
                              </a:lnTo>
                              <a:lnTo>
                                <a:pt x="3888" y="6933"/>
                              </a:lnTo>
                              <a:lnTo>
                                <a:pt x="5054" y="6933"/>
                              </a:lnTo>
                              <a:lnTo>
                                <a:pt x="5011" y="5466"/>
                              </a:lnTo>
                              <a:lnTo>
                                <a:pt x="4881" y="4266"/>
                              </a:lnTo>
                              <a:lnTo>
                                <a:pt x="4665" y="3066"/>
                              </a:lnTo>
                              <a:lnTo>
                                <a:pt x="4406" y="2000"/>
                              </a:lnTo>
                              <a:lnTo>
                                <a:pt x="4060" y="1066"/>
                              </a:lnTo>
                              <a:lnTo>
                                <a:pt x="3628" y="399"/>
                              </a:lnTo>
                              <a:lnTo>
                                <a:pt x="3153" y="133"/>
                              </a:lnTo>
                              <a:lnTo>
                                <a:pt x="2592" y="0"/>
                              </a:lnTo>
                              <a:lnTo>
                                <a:pt x="2073" y="133"/>
                              </a:lnTo>
                              <a:lnTo>
                                <a:pt x="1641" y="399"/>
                              </a:lnTo>
                              <a:lnTo>
                                <a:pt x="1209" y="933"/>
                              </a:lnTo>
                              <a:lnTo>
                                <a:pt x="864" y="1600"/>
                              </a:lnTo>
                              <a:lnTo>
                                <a:pt x="431" y="2800"/>
                              </a:lnTo>
                              <a:lnTo>
                                <a:pt x="216" y="4133"/>
                              </a:lnTo>
                              <a:lnTo>
                                <a:pt x="216" y="7600"/>
                              </a:lnTo>
                              <a:lnTo>
                                <a:pt x="431" y="8933"/>
                              </a:lnTo>
                              <a:lnTo>
                                <a:pt x="820" y="9866"/>
                              </a:lnTo>
                              <a:lnTo>
                                <a:pt x="1166" y="10533"/>
                              </a:lnTo>
                              <a:lnTo>
                                <a:pt x="1512" y="11200"/>
                              </a:lnTo>
                              <a:lnTo>
                                <a:pt x="1943" y="11733"/>
                              </a:lnTo>
                              <a:lnTo>
                                <a:pt x="2419" y="12266"/>
                              </a:lnTo>
                              <a:lnTo>
                                <a:pt x="3024" y="12800"/>
                              </a:lnTo>
                              <a:lnTo>
                                <a:pt x="3455" y="13333"/>
                              </a:lnTo>
                              <a:lnTo>
                                <a:pt x="3628" y="13866"/>
                              </a:lnTo>
                              <a:lnTo>
                                <a:pt x="3801" y="14400"/>
                              </a:lnTo>
                              <a:lnTo>
                                <a:pt x="3931" y="14933"/>
                              </a:lnTo>
                              <a:lnTo>
                                <a:pt x="3931" y="15733"/>
                              </a:lnTo>
                              <a:lnTo>
                                <a:pt x="3931" y="16666"/>
                              </a:lnTo>
                              <a:lnTo>
                                <a:pt x="3801" y="17333"/>
                              </a:lnTo>
                              <a:lnTo>
                                <a:pt x="3369" y="18400"/>
                              </a:lnTo>
                              <a:lnTo>
                                <a:pt x="3067" y="18533"/>
                              </a:lnTo>
                              <a:lnTo>
                                <a:pt x="2246" y="18533"/>
                              </a:lnTo>
                              <a:lnTo>
                                <a:pt x="1900" y="18266"/>
                              </a:lnTo>
                              <a:lnTo>
                                <a:pt x="1598" y="17733"/>
                              </a:lnTo>
                              <a:lnTo>
                                <a:pt x="1295" y="17200"/>
                              </a:lnTo>
                              <a:lnTo>
                                <a:pt x="1166" y="16133"/>
                              </a:lnTo>
                              <a:lnTo>
                                <a:pt x="1166" y="14666"/>
                              </a:lnTo>
                              <a:lnTo>
                                <a:pt x="0" y="14666"/>
                              </a:lnTo>
                              <a:lnTo>
                                <a:pt x="0" y="16400"/>
                              </a:lnTo>
                              <a:lnTo>
                                <a:pt x="129" y="17733"/>
                              </a:lnTo>
                              <a:lnTo>
                                <a:pt x="691" y="19600"/>
                              </a:lnTo>
                              <a:lnTo>
                                <a:pt x="993" y="20400"/>
                              </a:lnTo>
                              <a:lnTo>
                                <a:pt x="1814" y="21333"/>
                              </a:lnTo>
                              <a:lnTo>
                                <a:pt x="2203" y="21600"/>
                              </a:lnTo>
                              <a:lnTo>
                                <a:pt x="2635" y="21600"/>
                              </a:lnTo>
                              <a:lnTo>
                                <a:pt x="3153" y="21466"/>
                              </a:lnTo>
                              <a:lnTo>
                                <a:pt x="3628" y="21199"/>
                              </a:lnTo>
                              <a:lnTo>
                                <a:pt x="4017" y="20666"/>
                              </a:lnTo>
                              <a:lnTo>
                                <a:pt x="4363" y="20000"/>
                              </a:lnTo>
                              <a:lnTo>
                                <a:pt x="4838" y="18933"/>
                              </a:lnTo>
                              <a:lnTo>
                                <a:pt x="5054" y="17600"/>
                              </a:lnTo>
                              <a:lnTo>
                                <a:pt x="5054" y="14000"/>
                              </a:lnTo>
                            </a:path>
                            <a:path w="21600" h="21600">
                              <a:moveTo>
                                <a:pt x="7127" y="19066"/>
                              </a:moveTo>
                              <a:lnTo>
                                <a:pt x="7084" y="18533"/>
                              </a:lnTo>
                              <a:lnTo>
                                <a:pt x="6955" y="18133"/>
                              </a:lnTo>
                              <a:lnTo>
                                <a:pt x="6868" y="17733"/>
                              </a:lnTo>
                              <a:lnTo>
                                <a:pt x="6696" y="17600"/>
                              </a:lnTo>
                              <a:lnTo>
                                <a:pt x="6264" y="17600"/>
                              </a:lnTo>
                              <a:lnTo>
                                <a:pt x="6134" y="17733"/>
                              </a:lnTo>
                              <a:lnTo>
                                <a:pt x="5875" y="18533"/>
                              </a:lnTo>
                              <a:lnTo>
                                <a:pt x="5831" y="19066"/>
                              </a:lnTo>
                              <a:lnTo>
                                <a:pt x="5831" y="19600"/>
                              </a:lnTo>
                              <a:lnTo>
                                <a:pt x="5831" y="20133"/>
                              </a:lnTo>
                              <a:lnTo>
                                <a:pt x="5875" y="20533"/>
                              </a:lnTo>
                              <a:lnTo>
                                <a:pt x="6004" y="20933"/>
                              </a:lnTo>
                              <a:lnTo>
                                <a:pt x="6134" y="21333"/>
                              </a:lnTo>
                              <a:lnTo>
                                <a:pt x="6264" y="21466"/>
                              </a:lnTo>
                              <a:lnTo>
                                <a:pt x="6696" y="21466"/>
                              </a:lnTo>
                              <a:lnTo>
                                <a:pt x="6868" y="21333"/>
                              </a:lnTo>
                              <a:lnTo>
                                <a:pt x="6955" y="20933"/>
                              </a:lnTo>
                              <a:lnTo>
                                <a:pt x="7084" y="20533"/>
                              </a:lnTo>
                              <a:lnTo>
                                <a:pt x="7127" y="20133"/>
                              </a:lnTo>
                              <a:lnTo>
                                <a:pt x="7127" y="19066"/>
                              </a:lnTo>
                            </a:path>
                            <a:path w="21600" h="21600">
                              <a:moveTo>
                                <a:pt x="13737" y="266"/>
                              </a:moveTo>
                              <a:lnTo>
                                <a:pt x="12614" y="266"/>
                              </a:lnTo>
                              <a:lnTo>
                                <a:pt x="12614" y="14933"/>
                              </a:lnTo>
                              <a:lnTo>
                                <a:pt x="9503" y="266"/>
                              </a:lnTo>
                              <a:lnTo>
                                <a:pt x="8423" y="266"/>
                              </a:lnTo>
                              <a:lnTo>
                                <a:pt x="8423" y="21333"/>
                              </a:lnTo>
                              <a:lnTo>
                                <a:pt x="9547" y="21333"/>
                              </a:lnTo>
                              <a:lnTo>
                                <a:pt x="9547" y="6666"/>
                              </a:lnTo>
                              <a:lnTo>
                                <a:pt x="12657" y="21333"/>
                              </a:lnTo>
                              <a:lnTo>
                                <a:pt x="13737" y="21333"/>
                              </a:lnTo>
                              <a:lnTo>
                                <a:pt x="13737" y="266"/>
                              </a:lnTo>
                            </a:path>
                            <a:path w="21600" h="21600">
                              <a:moveTo>
                                <a:pt x="19439" y="13066"/>
                              </a:moveTo>
                              <a:lnTo>
                                <a:pt x="19396" y="11466"/>
                              </a:lnTo>
                              <a:lnTo>
                                <a:pt x="19310" y="10000"/>
                              </a:lnTo>
                              <a:lnTo>
                                <a:pt x="19094" y="8666"/>
                              </a:lnTo>
                              <a:lnTo>
                                <a:pt x="18964" y="8133"/>
                              </a:lnTo>
                              <a:lnTo>
                                <a:pt x="18835" y="7466"/>
                              </a:lnTo>
                              <a:lnTo>
                                <a:pt x="18489" y="6400"/>
                              </a:lnTo>
                              <a:lnTo>
                                <a:pt x="18360" y="6266"/>
                              </a:lnTo>
                              <a:lnTo>
                                <a:pt x="18360" y="11866"/>
                              </a:lnTo>
                              <a:lnTo>
                                <a:pt x="18360" y="15066"/>
                              </a:lnTo>
                              <a:lnTo>
                                <a:pt x="18230" y="16266"/>
                              </a:lnTo>
                              <a:lnTo>
                                <a:pt x="17841" y="18133"/>
                              </a:lnTo>
                              <a:lnTo>
                                <a:pt x="17495" y="18666"/>
                              </a:lnTo>
                              <a:lnTo>
                                <a:pt x="16675" y="18666"/>
                              </a:lnTo>
                              <a:lnTo>
                                <a:pt x="16372" y="18133"/>
                              </a:lnTo>
                              <a:lnTo>
                                <a:pt x="15940" y="16133"/>
                              </a:lnTo>
                              <a:lnTo>
                                <a:pt x="15854" y="15066"/>
                              </a:lnTo>
                              <a:lnTo>
                                <a:pt x="15854" y="11866"/>
                              </a:lnTo>
                              <a:lnTo>
                                <a:pt x="15940" y="10666"/>
                              </a:lnTo>
                              <a:lnTo>
                                <a:pt x="16372" y="8666"/>
                              </a:lnTo>
                              <a:lnTo>
                                <a:pt x="16675" y="8133"/>
                              </a:lnTo>
                              <a:lnTo>
                                <a:pt x="17495" y="8133"/>
                              </a:lnTo>
                              <a:lnTo>
                                <a:pt x="17841" y="8666"/>
                              </a:lnTo>
                              <a:lnTo>
                                <a:pt x="18230" y="10666"/>
                              </a:lnTo>
                              <a:lnTo>
                                <a:pt x="18360" y="11866"/>
                              </a:lnTo>
                              <a:lnTo>
                                <a:pt x="18360" y="6266"/>
                              </a:lnTo>
                              <a:lnTo>
                                <a:pt x="18057" y="5733"/>
                              </a:lnTo>
                              <a:lnTo>
                                <a:pt x="17625" y="5333"/>
                              </a:lnTo>
                              <a:lnTo>
                                <a:pt x="17107" y="5200"/>
                              </a:lnTo>
                              <a:lnTo>
                                <a:pt x="16588" y="5333"/>
                              </a:lnTo>
                              <a:lnTo>
                                <a:pt x="16113" y="5733"/>
                              </a:lnTo>
                              <a:lnTo>
                                <a:pt x="15724" y="6533"/>
                              </a:lnTo>
                              <a:lnTo>
                                <a:pt x="15379" y="7466"/>
                              </a:lnTo>
                              <a:lnTo>
                                <a:pt x="15119" y="8666"/>
                              </a:lnTo>
                              <a:lnTo>
                                <a:pt x="14904" y="10133"/>
                              </a:lnTo>
                              <a:lnTo>
                                <a:pt x="14774" y="11600"/>
                              </a:lnTo>
                              <a:lnTo>
                                <a:pt x="14774" y="13066"/>
                              </a:lnTo>
                              <a:lnTo>
                                <a:pt x="14731" y="13600"/>
                              </a:lnTo>
                              <a:lnTo>
                                <a:pt x="14774" y="15200"/>
                              </a:lnTo>
                              <a:lnTo>
                                <a:pt x="14904" y="16666"/>
                              </a:lnTo>
                              <a:lnTo>
                                <a:pt x="15119" y="18000"/>
                              </a:lnTo>
                              <a:lnTo>
                                <a:pt x="15379" y="19333"/>
                              </a:lnTo>
                              <a:lnTo>
                                <a:pt x="15724" y="20266"/>
                              </a:lnTo>
                              <a:lnTo>
                                <a:pt x="16113" y="21066"/>
                              </a:lnTo>
                              <a:lnTo>
                                <a:pt x="16588" y="21466"/>
                              </a:lnTo>
                              <a:lnTo>
                                <a:pt x="17107" y="21600"/>
                              </a:lnTo>
                              <a:lnTo>
                                <a:pt x="17625" y="21466"/>
                              </a:lnTo>
                              <a:lnTo>
                                <a:pt x="18100" y="21066"/>
                              </a:lnTo>
                              <a:lnTo>
                                <a:pt x="18489" y="20266"/>
                              </a:lnTo>
                              <a:lnTo>
                                <a:pt x="18835" y="19333"/>
                              </a:lnTo>
                              <a:lnTo>
                                <a:pt x="18964" y="18666"/>
                              </a:lnTo>
                              <a:lnTo>
                                <a:pt x="19094" y="18000"/>
                              </a:lnTo>
                              <a:lnTo>
                                <a:pt x="19310" y="16666"/>
                              </a:lnTo>
                              <a:lnTo>
                                <a:pt x="19439" y="15200"/>
                              </a:lnTo>
                              <a:lnTo>
                                <a:pt x="19439" y="13600"/>
                              </a:lnTo>
                              <a:lnTo>
                                <a:pt x="19439" y="13066"/>
                              </a:lnTo>
                            </a:path>
                            <a:path w="21600" h="21600">
                              <a:moveTo>
                                <a:pt x="21600" y="19066"/>
                              </a:moveTo>
                              <a:lnTo>
                                <a:pt x="21556" y="18533"/>
                              </a:lnTo>
                              <a:lnTo>
                                <a:pt x="21470" y="18133"/>
                              </a:lnTo>
                              <a:lnTo>
                                <a:pt x="21340" y="17733"/>
                              </a:lnTo>
                              <a:lnTo>
                                <a:pt x="21167" y="17600"/>
                              </a:lnTo>
                              <a:lnTo>
                                <a:pt x="20779" y="17600"/>
                              </a:lnTo>
                              <a:lnTo>
                                <a:pt x="20606" y="17733"/>
                              </a:lnTo>
                              <a:lnTo>
                                <a:pt x="20390" y="18533"/>
                              </a:lnTo>
                              <a:lnTo>
                                <a:pt x="20304" y="19066"/>
                              </a:lnTo>
                              <a:lnTo>
                                <a:pt x="20304" y="19600"/>
                              </a:lnTo>
                              <a:lnTo>
                                <a:pt x="20304" y="20133"/>
                              </a:lnTo>
                              <a:lnTo>
                                <a:pt x="20390" y="20533"/>
                              </a:lnTo>
                              <a:lnTo>
                                <a:pt x="20476" y="20933"/>
                              </a:lnTo>
                              <a:lnTo>
                                <a:pt x="20606" y="21333"/>
                              </a:lnTo>
                              <a:lnTo>
                                <a:pt x="20779" y="21466"/>
                              </a:lnTo>
                              <a:lnTo>
                                <a:pt x="21167" y="21466"/>
                              </a:lnTo>
                              <a:lnTo>
                                <a:pt x="21340" y="21333"/>
                              </a:lnTo>
                              <a:lnTo>
                                <a:pt x="21470" y="20933"/>
                              </a:lnTo>
                              <a:lnTo>
                                <a:pt x="21556" y="20533"/>
                              </a:lnTo>
                              <a:lnTo>
                                <a:pt x="21600" y="20133"/>
                              </a:lnTo>
                              <a:lnTo>
                                <a:pt x="21600" y="190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37" o:spid="_x0000_s37" fillcolor="#000000" stroked="f" strokeweight="1.0pt" coordsize="500,162" path="m117,105l113,95l104,88l97,82l88,77l77,72l64,68l52,65l44,61l39,58l34,54l32,49l32,38l34,33l38,29l43,25l50,22l70,22l78,25l83,30l88,35l90,42l90,52l117,52l116,41l113,32l108,23l102,15l94,8l84,3l73,1l60,l48,1l38,3l28,7l20,12l10,21l5,31l5,57l10,67l19,74l27,79l35,84l45,88l56,92l70,96l80,100l84,104l88,108l91,112l91,118l91,125l88,130l78,138l71,139l52,139l44,137l37,133l30,129l27,121l27,110l,110l,123l3,133l16,147l23,153l42,160l51,163l61,163l73,161l84,159l93,155l101,150l112,142l117,132l117,105m165,143l164,139l161,136l159,133l155,132l145,132l142,133l136,139l135,143l135,147l135,151l136,154l139,157l142,160l145,161l155,161l159,160l161,157l164,154l165,151l165,143m318,2l292,2l292,112l220,2l195,2l195,160l221,160l221,50l293,160l318,160l318,2m450,98l449,86l447,75l442,65l439,61l436,56l428,48l425,47l425,89l425,113l422,122l413,136l405,140l386,140l379,136l369,121l367,113l367,89l369,80l379,65l386,61l405,61l413,65l422,80l425,89l425,47l418,43l408,40l396,39l384,40l373,43l364,49l356,56l350,65l345,76l342,87l342,98l341,102l342,114l345,125l350,135l356,145l364,152l373,158l384,161l396,163l408,161l419,158l428,152l436,145l439,140l442,135l447,125l450,114l450,102l450,98m500,143l499,139l497,136l494,133l490,132l481,132l477,133l472,139l470,143l470,147l470,151l472,154l474,157l477,160l481,161l490,161l494,160l497,157l499,154l500,151l500,143e" style="position:absolute;&#10;margin-left:86.66801pt;&#10;margin-top:50.18686pt;&#10;width:25.049997pt;&#10;height:8.149998pt;&#10;z-index:-1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1592503</wp:posOffset>
                </wp:positionH>
                <wp:positionV relativeFrom="paragraph">
                  <wp:posOffset>638693</wp:posOffset>
                </wp:positionV>
                <wp:extent cx="634365" cy="102235"/>
                <wp:effectExtent l="0" t="0" r="0" b="0"/>
                <wp:wrapNone/>
                <wp:docPr id="38" name="曲线 3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365" cy="10223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488" y="4725"/>
                              </a:moveTo>
                              <a:lnTo>
                                <a:pt x="2402" y="3105"/>
                              </a:lnTo>
                              <a:lnTo>
                                <a:pt x="2380" y="3105"/>
                              </a:lnTo>
                              <a:lnTo>
                                <a:pt x="2185" y="1890"/>
                              </a:lnTo>
                              <a:lnTo>
                                <a:pt x="2012" y="1080"/>
                              </a:lnTo>
                              <a:lnTo>
                                <a:pt x="1926" y="810"/>
                              </a:lnTo>
                              <a:lnTo>
                                <a:pt x="1926" y="5670"/>
                              </a:lnTo>
                              <a:lnTo>
                                <a:pt x="1926" y="7695"/>
                              </a:lnTo>
                              <a:lnTo>
                                <a:pt x="1882" y="8639"/>
                              </a:lnTo>
                              <a:lnTo>
                                <a:pt x="1688" y="9854"/>
                              </a:lnTo>
                              <a:lnTo>
                                <a:pt x="1515" y="10260"/>
                              </a:lnTo>
                              <a:lnTo>
                                <a:pt x="562" y="10260"/>
                              </a:lnTo>
                              <a:lnTo>
                                <a:pt x="562" y="3105"/>
                              </a:lnTo>
                              <a:lnTo>
                                <a:pt x="1515" y="3105"/>
                              </a:lnTo>
                              <a:lnTo>
                                <a:pt x="1688" y="3375"/>
                              </a:lnTo>
                              <a:lnTo>
                                <a:pt x="1882" y="4860"/>
                              </a:lnTo>
                              <a:lnTo>
                                <a:pt x="1926" y="5670"/>
                              </a:lnTo>
                              <a:lnTo>
                                <a:pt x="1926" y="810"/>
                              </a:lnTo>
                              <a:lnTo>
                                <a:pt x="1796" y="405"/>
                              </a:lnTo>
                              <a:lnTo>
                                <a:pt x="1558" y="134"/>
                              </a:lnTo>
                              <a:lnTo>
                                <a:pt x="1276" y="0"/>
                              </a:lnTo>
                              <a:lnTo>
                                <a:pt x="0" y="0"/>
                              </a:lnTo>
                              <a:lnTo>
                                <a:pt x="0" y="21330"/>
                              </a:lnTo>
                              <a:lnTo>
                                <a:pt x="562" y="21330"/>
                              </a:lnTo>
                              <a:lnTo>
                                <a:pt x="562" y="13230"/>
                              </a:lnTo>
                              <a:lnTo>
                                <a:pt x="1276" y="13230"/>
                              </a:lnTo>
                              <a:lnTo>
                                <a:pt x="1558" y="13230"/>
                              </a:lnTo>
                              <a:lnTo>
                                <a:pt x="1796" y="12825"/>
                              </a:lnTo>
                              <a:lnTo>
                                <a:pt x="2012" y="12284"/>
                              </a:lnTo>
                              <a:lnTo>
                                <a:pt x="2185" y="11610"/>
                              </a:lnTo>
                              <a:lnTo>
                                <a:pt x="2402" y="10395"/>
                              </a:lnTo>
                              <a:lnTo>
                                <a:pt x="2402" y="10260"/>
                              </a:lnTo>
                              <a:lnTo>
                                <a:pt x="2488" y="8775"/>
                              </a:lnTo>
                              <a:lnTo>
                                <a:pt x="2488" y="4725"/>
                              </a:lnTo>
                            </a:path>
                            <a:path w="21600" h="21600">
                              <a:moveTo>
                                <a:pt x="4977" y="20655"/>
                              </a:moveTo>
                              <a:lnTo>
                                <a:pt x="4956" y="20250"/>
                              </a:lnTo>
                              <a:lnTo>
                                <a:pt x="4913" y="19710"/>
                              </a:lnTo>
                              <a:lnTo>
                                <a:pt x="4891" y="18630"/>
                              </a:lnTo>
                              <a:lnTo>
                                <a:pt x="4891" y="18495"/>
                              </a:lnTo>
                              <a:lnTo>
                                <a:pt x="4891" y="13905"/>
                              </a:lnTo>
                              <a:lnTo>
                                <a:pt x="4891" y="8639"/>
                              </a:lnTo>
                              <a:lnTo>
                                <a:pt x="4848" y="7965"/>
                              </a:lnTo>
                              <a:lnTo>
                                <a:pt x="4804" y="7290"/>
                              </a:lnTo>
                              <a:lnTo>
                                <a:pt x="4436" y="5400"/>
                              </a:lnTo>
                              <a:lnTo>
                                <a:pt x="4198" y="4994"/>
                              </a:lnTo>
                              <a:lnTo>
                                <a:pt x="3614" y="4994"/>
                              </a:lnTo>
                              <a:lnTo>
                                <a:pt x="3354" y="5535"/>
                              </a:lnTo>
                              <a:lnTo>
                                <a:pt x="2965" y="7560"/>
                              </a:lnTo>
                              <a:lnTo>
                                <a:pt x="2878" y="8775"/>
                              </a:lnTo>
                              <a:lnTo>
                                <a:pt x="2878" y="10260"/>
                              </a:lnTo>
                              <a:lnTo>
                                <a:pt x="3441" y="10260"/>
                              </a:lnTo>
                              <a:lnTo>
                                <a:pt x="3441" y="9585"/>
                              </a:lnTo>
                              <a:lnTo>
                                <a:pt x="3462" y="8910"/>
                              </a:lnTo>
                              <a:lnTo>
                                <a:pt x="3636" y="8100"/>
                              </a:lnTo>
                              <a:lnTo>
                                <a:pt x="3744" y="7965"/>
                              </a:lnTo>
                              <a:lnTo>
                                <a:pt x="4047" y="7965"/>
                              </a:lnTo>
                              <a:lnTo>
                                <a:pt x="4155" y="8100"/>
                              </a:lnTo>
                              <a:lnTo>
                                <a:pt x="4220" y="8639"/>
                              </a:lnTo>
                              <a:lnTo>
                                <a:pt x="4307" y="9045"/>
                              </a:lnTo>
                              <a:lnTo>
                                <a:pt x="4328" y="9720"/>
                              </a:lnTo>
                              <a:lnTo>
                                <a:pt x="4328" y="11205"/>
                              </a:lnTo>
                              <a:lnTo>
                                <a:pt x="4328" y="13905"/>
                              </a:lnTo>
                              <a:lnTo>
                                <a:pt x="4328" y="16605"/>
                              </a:lnTo>
                              <a:lnTo>
                                <a:pt x="4307" y="17010"/>
                              </a:lnTo>
                              <a:lnTo>
                                <a:pt x="4242" y="17415"/>
                              </a:lnTo>
                              <a:lnTo>
                                <a:pt x="4025" y="18225"/>
                              </a:lnTo>
                              <a:lnTo>
                                <a:pt x="3917" y="18495"/>
                              </a:lnTo>
                              <a:lnTo>
                                <a:pt x="3636" y="18495"/>
                              </a:lnTo>
                              <a:lnTo>
                                <a:pt x="3549" y="18225"/>
                              </a:lnTo>
                              <a:lnTo>
                                <a:pt x="3419" y="17415"/>
                              </a:lnTo>
                              <a:lnTo>
                                <a:pt x="3376" y="17010"/>
                              </a:lnTo>
                              <a:lnTo>
                                <a:pt x="3376" y="14714"/>
                              </a:lnTo>
                              <a:lnTo>
                                <a:pt x="3592" y="13905"/>
                              </a:lnTo>
                              <a:lnTo>
                                <a:pt x="4025" y="13905"/>
                              </a:lnTo>
                              <a:lnTo>
                                <a:pt x="4328" y="13905"/>
                              </a:lnTo>
                              <a:lnTo>
                                <a:pt x="4328" y="11205"/>
                              </a:lnTo>
                              <a:lnTo>
                                <a:pt x="4004" y="11205"/>
                              </a:lnTo>
                              <a:lnTo>
                                <a:pt x="3744" y="11340"/>
                              </a:lnTo>
                              <a:lnTo>
                                <a:pt x="3527" y="11610"/>
                              </a:lnTo>
                              <a:lnTo>
                                <a:pt x="3311" y="12015"/>
                              </a:lnTo>
                              <a:lnTo>
                                <a:pt x="3138" y="12555"/>
                              </a:lnTo>
                              <a:lnTo>
                                <a:pt x="2943" y="13499"/>
                              </a:lnTo>
                              <a:lnTo>
                                <a:pt x="2835" y="14850"/>
                              </a:lnTo>
                              <a:lnTo>
                                <a:pt x="2835" y="18090"/>
                              </a:lnTo>
                              <a:lnTo>
                                <a:pt x="2900" y="19170"/>
                              </a:lnTo>
                              <a:lnTo>
                                <a:pt x="3246" y="21195"/>
                              </a:lnTo>
                              <a:lnTo>
                                <a:pt x="3462" y="21600"/>
                              </a:lnTo>
                              <a:lnTo>
                                <a:pt x="3874" y="21600"/>
                              </a:lnTo>
                              <a:lnTo>
                                <a:pt x="4025" y="21465"/>
                              </a:lnTo>
                              <a:lnTo>
                                <a:pt x="4285" y="20655"/>
                              </a:lnTo>
                              <a:lnTo>
                                <a:pt x="4350" y="20385"/>
                              </a:lnTo>
                              <a:lnTo>
                                <a:pt x="4371" y="20250"/>
                              </a:lnTo>
                              <a:lnTo>
                                <a:pt x="4371" y="20385"/>
                              </a:lnTo>
                              <a:lnTo>
                                <a:pt x="4393" y="20790"/>
                              </a:lnTo>
                              <a:lnTo>
                                <a:pt x="4436" y="21330"/>
                              </a:lnTo>
                              <a:lnTo>
                                <a:pt x="4977" y="21330"/>
                              </a:lnTo>
                              <a:lnTo>
                                <a:pt x="4977" y="20655"/>
                              </a:lnTo>
                            </a:path>
                            <a:path w="21600" h="21600">
                              <a:moveTo>
                                <a:pt x="6752" y="5265"/>
                              </a:moveTo>
                              <a:lnTo>
                                <a:pt x="6687" y="5130"/>
                              </a:lnTo>
                              <a:lnTo>
                                <a:pt x="6601" y="4994"/>
                              </a:lnTo>
                              <a:lnTo>
                                <a:pt x="6233" y="4994"/>
                              </a:lnTo>
                              <a:lnTo>
                                <a:pt x="6060" y="5265"/>
                              </a:lnTo>
                              <a:lnTo>
                                <a:pt x="5995" y="5940"/>
                              </a:lnTo>
                              <a:lnTo>
                                <a:pt x="5973" y="5265"/>
                              </a:lnTo>
                              <a:lnTo>
                                <a:pt x="5432" y="5265"/>
                              </a:lnTo>
                              <a:lnTo>
                                <a:pt x="5432" y="21330"/>
                              </a:lnTo>
                              <a:lnTo>
                                <a:pt x="5995" y="21330"/>
                              </a:lnTo>
                              <a:lnTo>
                                <a:pt x="5995" y="10125"/>
                              </a:lnTo>
                              <a:lnTo>
                                <a:pt x="6081" y="8910"/>
                              </a:lnTo>
                              <a:lnTo>
                                <a:pt x="6233" y="8370"/>
                              </a:lnTo>
                              <a:lnTo>
                                <a:pt x="6492" y="8370"/>
                              </a:lnTo>
                              <a:lnTo>
                                <a:pt x="6557" y="8370"/>
                              </a:lnTo>
                              <a:lnTo>
                                <a:pt x="6644" y="8370"/>
                              </a:lnTo>
                              <a:lnTo>
                                <a:pt x="6752" y="8505"/>
                              </a:lnTo>
                              <a:lnTo>
                                <a:pt x="6752" y="5265"/>
                              </a:lnTo>
                            </a:path>
                            <a:path w="21600" h="21600">
                              <a:moveTo>
                                <a:pt x="9133" y="20655"/>
                              </a:moveTo>
                              <a:lnTo>
                                <a:pt x="9111" y="20250"/>
                              </a:lnTo>
                              <a:lnTo>
                                <a:pt x="9090" y="19710"/>
                              </a:lnTo>
                              <a:lnTo>
                                <a:pt x="9046" y="18630"/>
                              </a:lnTo>
                              <a:lnTo>
                                <a:pt x="9046" y="18495"/>
                              </a:lnTo>
                              <a:lnTo>
                                <a:pt x="9046" y="13905"/>
                              </a:lnTo>
                              <a:lnTo>
                                <a:pt x="9046" y="8639"/>
                              </a:lnTo>
                              <a:lnTo>
                                <a:pt x="9003" y="7965"/>
                              </a:lnTo>
                              <a:lnTo>
                                <a:pt x="8960" y="7290"/>
                              </a:lnTo>
                              <a:lnTo>
                                <a:pt x="8592" y="5400"/>
                              </a:lnTo>
                              <a:lnTo>
                                <a:pt x="8354" y="4994"/>
                              </a:lnTo>
                              <a:lnTo>
                                <a:pt x="7769" y="4994"/>
                              </a:lnTo>
                              <a:lnTo>
                                <a:pt x="7510" y="5535"/>
                              </a:lnTo>
                              <a:lnTo>
                                <a:pt x="7142" y="7560"/>
                              </a:lnTo>
                              <a:lnTo>
                                <a:pt x="7034" y="8775"/>
                              </a:lnTo>
                              <a:lnTo>
                                <a:pt x="7034" y="10260"/>
                              </a:lnTo>
                              <a:lnTo>
                                <a:pt x="7596" y="10260"/>
                              </a:lnTo>
                              <a:lnTo>
                                <a:pt x="7596" y="9585"/>
                              </a:lnTo>
                              <a:lnTo>
                                <a:pt x="7640" y="8910"/>
                              </a:lnTo>
                              <a:lnTo>
                                <a:pt x="7791" y="8100"/>
                              </a:lnTo>
                              <a:lnTo>
                                <a:pt x="7921" y="7965"/>
                              </a:lnTo>
                              <a:lnTo>
                                <a:pt x="8202" y="7965"/>
                              </a:lnTo>
                              <a:lnTo>
                                <a:pt x="8311" y="8100"/>
                              </a:lnTo>
                              <a:lnTo>
                                <a:pt x="8397" y="8639"/>
                              </a:lnTo>
                              <a:lnTo>
                                <a:pt x="8462" y="9045"/>
                              </a:lnTo>
                              <a:lnTo>
                                <a:pt x="8505" y="9720"/>
                              </a:lnTo>
                              <a:lnTo>
                                <a:pt x="8505" y="11205"/>
                              </a:lnTo>
                              <a:lnTo>
                                <a:pt x="8505" y="13905"/>
                              </a:lnTo>
                              <a:lnTo>
                                <a:pt x="8505" y="16605"/>
                              </a:lnTo>
                              <a:lnTo>
                                <a:pt x="8462" y="17010"/>
                              </a:lnTo>
                              <a:lnTo>
                                <a:pt x="8397" y="17415"/>
                              </a:lnTo>
                              <a:lnTo>
                                <a:pt x="8202" y="18225"/>
                              </a:lnTo>
                              <a:lnTo>
                                <a:pt x="8072" y="18495"/>
                              </a:lnTo>
                              <a:lnTo>
                                <a:pt x="7813" y="18495"/>
                              </a:lnTo>
                              <a:lnTo>
                                <a:pt x="7705" y="18225"/>
                              </a:lnTo>
                              <a:lnTo>
                                <a:pt x="7575" y="17415"/>
                              </a:lnTo>
                              <a:lnTo>
                                <a:pt x="7553" y="17010"/>
                              </a:lnTo>
                              <a:lnTo>
                                <a:pt x="7553" y="14714"/>
                              </a:lnTo>
                              <a:lnTo>
                                <a:pt x="7748" y="13905"/>
                              </a:lnTo>
                              <a:lnTo>
                                <a:pt x="8181" y="13905"/>
                              </a:lnTo>
                              <a:lnTo>
                                <a:pt x="8505" y="13905"/>
                              </a:lnTo>
                              <a:lnTo>
                                <a:pt x="8505" y="11205"/>
                              </a:lnTo>
                              <a:lnTo>
                                <a:pt x="8159" y="11205"/>
                              </a:lnTo>
                              <a:lnTo>
                                <a:pt x="7899" y="11340"/>
                              </a:lnTo>
                              <a:lnTo>
                                <a:pt x="7683" y="11610"/>
                              </a:lnTo>
                              <a:lnTo>
                                <a:pt x="7488" y="12015"/>
                              </a:lnTo>
                              <a:lnTo>
                                <a:pt x="7315" y="12555"/>
                              </a:lnTo>
                              <a:lnTo>
                                <a:pt x="7099" y="13499"/>
                              </a:lnTo>
                              <a:lnTo>
                                <a:pt x="6990" y="14850"/>
                              </a:lnTo>
                              <a:lnTo>
                                <a:pt x="6990" y="18090"/>
                              </a:lnTo>
                              <a:lnTo>
                                <a:pt x="7077" y="19170"/>
                              </a:lnTo>
                              <a:lnTo>
                                <a:pt x="7402" y="21195"/>
                              </a:lnTo>
                              <a:lnTo>
                                <a:pt x="7618" y="21600"/>
                              </a:lnTo>
                              <a:lnTo>
                                <a:pt x="8051" y="21600"/>
                              </a:lnTo>
                              <a:lnTo>
                                <a:pt x="8181" y="21465"/>
                              </a:lnTo>
                              <a:lnTo>
                                <a:pt x="8440" y="20655"/>
                              </a:lnTo>
                              <a:lnTo>
                                <a:pt x="8505" y="20385"/>
                              </a:lnTo>
                              <a:lnTo>
                                <a:pt x="8527" y="20250"/>
                              </a:lnTo>
                              <a:lnTo>
                                <a:pt x="8527" y="20385"/>
                              </a:lnTo>
                              <a:lnTo>
                                <a:pt x="8549" y="20790"/>
                              </a:lnTo>
                              <a:lnTo>
                                <a:pt x="8592" y="21330"/>
                              </a:lnTo>
                              <a:lnTo>
                                <a:pt x="9133" y="21330"/>
                              </a:lnTo>
                              <a:lnTo>
                                <a:pt x="9133" y="20655"/>
                              </a:lnTo>
                            </a:path>
                            <a:path w="21600" h="21600">
                              <a:moveTo>
                                <a:pt x="13159" y="8910"/>
                              </a:moveTo>
                              <a:lnTo>
                                <a:pt x="13094" y="7290"/>
                              </a:lnTo>
                              <a:lnTo>
                                <a:pt x="12921" y="6345"/>
                              </a:lnTo>
                              <a:lnTo>
                                <a:pt x="12769" y="5400"/>
                              </a:lnTo>
                              <a:lnTo>
                                <a:pt x="12553" y="4994"/>
                              </a:lnTo>
                              <a:lnTo>
                                <a:pt x="12076" y="4994"/>
                              </a:lnTo>
                              <a:lnTo>
                                <a:pt x="11925" y="5265"/>
                              </a:lnTo>
                              <a:lnTo>
                                <a:pt x="11644" y="6209"/>
                              </a:lnTo>
                              <a:lnTo>
                                <a:pt x="11557" y="6615"/>
                              </a:lnTo>
                              <a:lnTo>
                                <a:pt x="11514" y="7020"/>
                              </a:lnTo>
                              <a:lnTo>
                                <a:pt x="11470" y="6480"/>
                              </a:lnTo>
                              <a:lnTo>
                                <a:pt x="11384" y="6075"/>
                              </a:lnTo>
                              <a:lnTo>
                                <a:pt x="11124" y="5130"/>
                              </a:lnTo>
                              <a:lnTo>
                                <a:pt x="10973" y="4994"/>
                              </a:lnTo>
                              <a:lnTo>
                                <a:pt x="10475" y="4994"/>
                              </a:lnTo>
                              <a:lnTo>
                                <a:pt x="10258" y="5400"/>
                              </a:lnTo>
                              <a:lnTo>
                                <a:pt x="10129" y="6209"/>
                              </a:lnTo>
                              <a:lnTo>
                                <a:pt x="10129" y="5265"/>
                              </a:lnTo>
                              <a:lnTo>
                                <a:pt x="9609" y="5265"/>
                              </a:lnTo>
                              <a:lnTo>
                                <a:pt x="9609" y="21330"/>
                              </a:lnTo>
                              <a:lnTo>
                                <a:pt x="10150" y="21330"/>
                              </a:lnTo>
                              <a:lnTo>
                                <a:pt x="10150" y="9854"/>
                              </a:lnTo>
                              <a:lnTo>
                                <a:pt x="10237" y="8639"/>
                              </a:lnTo>
                              <a:lnTo>
                                <a:pt x="10410" y="7965"/>
                              </a:lnTo>
                              <a:lnTo>
                                <a:pt x="10648" y="7965"/>
                              </a:lnTo>
                              <a:lnTo>
                                <a:pt x="10800" y="7965"/>
                              </a:lnTo>
                              <a:lnTo>
                                <a:pt x="10908" y="8235"/>
                              </a:lnTo>
                              <a:lnTo>
                                <a:pt x="11059" y="9045"/>
                              </a:lnTo>
                              <a:lnTo>
                                <a:pt x="11103" y="9854"/>
                              </a:lnTo>
                              <a:lnTo>
                                <a:pt x="11103" y="21330"/>
                              </a:lnTo>
                              <a:lnTo>
                                <a:pt x="11665" y="21330"/>
                              </a:lnTo>
                              <a:lnTo>
                                <a:pt x="11665" y="10800"/>
                              </a:lnTo>
                              <a:lnTo>
                                <a:pt x="11665" y="9990"/>
                              </a:lnTo>
                              <a:lnTo>
                                <a:pt x="11709" y="9315"/>
                              </a:lnTo>
                              <a:lnTo>
                                <a:pt x="11795" y="8775"/>
                              </a:lnTo>
                              <a:lnTo>
                                <a:pt x="11882" y="8235"/>
                              </a:lnTo>
                              <a:lnTo>
                                <a:pt x="12012" y="7965"/>
                              </a:lnTo>
                              <a:lnTo>
                                <a:pt x="12293" y="7965"/>
                              </a:lnTo>
                              <a:lnTo>
                                <a:pt x="12401" y="8235"/>
                              </a:lnTo>
                              <a:lnTo>
                                <a:pt x="12488" y="8639"/>
                              </a:lnTo>
                              <a:lnTo>
                                <a:pt x="12574" y="8910"/>
                              </a:lnTo>
                              <a:lnTo>
                                <a:pt x="12596" y="9720"/>
                              </a:lnTo>
                              <a:lnTo>
                                <a:pt x="12596" y="21330"/>
                              </a:lnTo>
                              <a:lnTo>
                                <a:pt x="13159" y="21330"/>
                              </a:lnTo>
                              <a:lnTo>
                                <a:pt x="13159" y="8910"/>
                              </a:lnTo>
                            </a:path>
                            <a:path w="21600" h="21600">
                              <a:moveTo>
                                <a:pt x="15821" y="12825"/>
                              </a:moveTo>
                              <a:lnTo>
                                <a:pt x="15821" y="11745"/>
                              </a:lnTo>
                              <a:lnTo>
                                <a:pt x="15799" y="11205"/>
                              </a:lnTo>
                              <a:lnTo>
                                <a:pt x="15756" y="9720"/>
                              </a:lnTo>
                              <a:lnTo>
                                <a:pt x="15669" y="8505"/>
                              </a:lnTo>
                              <a:lnTo>
                                <a:pt x="15626" y="7965"/>
                              </a:lnTo>
                              <a:lnTo>
                                <a:pt x="15561" y="7290"/>
                              </a:lnTo>
                              <a:lnTo>
                                <a:pt x="15410" y="6209"/>
                              </a:lnTo>
                              <a:lnTo>
                                <a:pt x="15280" y="5670"/>
                              </a:lnTo>
                              <a:lnTo>
                                <a:pt x="15280" y="11745"/>
                              </a:lnTo>
                              <a:lnTo>
                                <a:pt x="14197" y="11475"/>
                              </a:lnTo>
                              <a:lnTo>
                                <a:pt x="14219" y="10530"/>
                              </a:lnTo>
                              <a:lnTo>
                                <a:pt x="14284" y="9585"/>
                              </a:lnTo>
                              <a:lnTo>
                                <a:pt x="14479" y="8235"/>
                              </a:lnTo>
                              <a:lnTo>
                                <a:pt x="14609" y="7965"/>
                              </a:lnTo>
                              <a:lnTo>
                                <a:pt x="14933" y="7965"/>
                              </a:lnTo>
                              <a:lnTo>
                                <a:pt x="15063" y="8370"/>
                              </a:lnTo>
                              <a:lnTo>
                                <a:pt x="15215" y="9854"/>
                              </a:lnTo>
                              <a:lnTo>
                                <a:pt x="15258" y="10800"/>
                              </a:lnTo>
                              <a:lnTo>
                                <a:pt x="15280" y="11745"/>
                              </a:lnTo>
                              <a:lnTo>
                                <a:pt x="15280" y="5670"/>
                              </a:lnTo>
                              <a:lnTo>
                                <a:pt x="15236" y="5535"/>
                              </a:lnTo>
                              <a:lnTo>
                                <a:pt x="15020" y="5130"/>
                              </a:lnTo>
                              <a:lnTo>
                                <a:pt x="14760" y="4994"/>
                              </a:lnTo>
                              <a:lnTo>
                                <a:pt x="14544" y="4994"/>
                              </a:lnTo>
                              <a:lnTo>
                                <a:pt x="14371" y="5265"/>
                              </a:lnTo>
                              <a:lnTo>
                                <a:pt x="14024" y="6615"/>
                              </a:lnTo>
                              <a:lnTo>
                                <a:pt x="13873" y="7560"/>
                              </a:lnTo>
                              <a:lnTo>
                                <a:pt x="13678" y="9990"/>
                              </a:lnTo>
                              <a:lnTo>
                                <a:pt x="13613" y="11475"/>
                              </a:lnTo>
                              <a:lnTo>
                                <a:pt x="13613" y="13770"/>
                              </a:lnTo>
                              <a:lnTo>
                                <a:pt x="13635" y="15390"/>
                              </a:lnTo>
                              <a:lnTo>
                                <a:pt x="13700" y="16875"/>
                              </a:lnTo>
                              <a:lnTo>
                                <a:pt x="13808" y="18225"/>
                              </a:lnTo>
                              <a:lnTo>
                                <a:pt x="13938" y="19440"/>
                              </a:lnTo>
                              <a:lnTo>
                                <a:pt x="14111" y="20385"/>
                              </a:lnTo>
                              <a:lnTo>
                                <a:pt x="14327" y="21059"/>
                              </a:lnTo>
                              <a:lnTo>
                                <a:pt x="14544" y="21465"/>
                              </a:lnTo>
                              <a:lnTo>
                                <a:pt x="14804" y="21600"/>
                              </a:lnTo>
                              <a:lnTo>
                                <a:pt x="15063" y="21600"/>
                              </a:lnTo>
                              <a:lnTo>
                                <a:pt x="15258" y="21330"/>
                              </a:lnTo>
                              <a:lnTo>
                                <a:pt x="15583" y="19980"/>
                              </a:lnTo>
                              <a:lnTo>
                                <a:pt x="15713" y="19170"/>
                              </a:lnTo>
                              <a:lnTo>
                                <a:pt x="15756" y="18630"/>
                              </a:lnTo>
                              <a:lnTo>
                                <a:pt x="15821" y="18090"/>
                              </a:lnTo>
                              <a:lnTo>
                                <a:pt x="15453" y="16335"/>
                              </a:lnTo>
                              <a:lnTo>
                                <a:pt x="15366" y="17145"/>
                              </a:lnTo>
                              <a:lnTo>
                                <a:pt x="15258" y="17820"/>
                              </a:lnTo>
                              <a:lnTo>
                                <a:pt x="15085" y="18495"/>
                              </a:lnTo>
                              <a:lnTo>
                                <a:pt x="14955" y="18630"/>
                              </a:lnTo>
                              <a:lnTo>
                                <a:pt x="14630" y="18630"/>
                              </a:lnTo>
                              <a:lnTo>
                                <a:pt x="14479" y="18225"/>
                              </a:lnTo>
                              <a:lnTo>
                                <a:pt x="14241" y="16470"/>
                              </a:lnTo>
                              <a:lnTo>
                                <a:pt x="14176" y="15390"/>
                              </a:lnTo>
                              <a:lnTo>
                                <a:pt x="14176" y="14445"/>
                              </a:lnTo>
                              <a:lnTo>
                                <a:pt x="15821" y="14445"/>
                              </a:lnTo>
                              <a:lnTo>
                                <a:pt x="15821" y="12825"/>
                              </a:lnTo>
                            </a:path>
                            <a:path w="21600" h="21600">
                              <a:moveTo>
                                <a:pt x="17379" y="21195"/>
                              </a:moveTo>
                              <a:lnTo>
                                <a:pt x="17379" y="18225"/>
                              </a:lnTo>
                              <a:lnTo>
                                <a:pt x="17249" y="18495"/>
                              </a:lnTo>
                              <a:lnTo>
                                <a:pt x="17163" y="18495"/>
                              </a:lnTo>
                              <a:lnTo>
                                <a:pt x="17054" y="18495"/>
                              </a:lnTo>
                              <a:lnTo>
                                <a:pt x="17011" y="18495"/>
                              </a:lnTo>
                              <a:lnTo>
                                <a:pt x="16968" y="18360"/>
                              </a:lnTo>
                              <a:lnTo>
                                <a:pt x="16925" y="18090"/>
                              </a:lnTo>
                              <a:lnTo>
                                <a:pt x="16903" y="17820"/>
                              </a:lnTo>
                              <a:lnTo>
                                <a:pt x="16903" y="8100"/>
                              </a:lnTo>
                              <a:lnTo>
                                <a:pt x="17357" y="8100"/>
                              </a:lnTo>
                              <a:lnTo>
                                <a:pt x="17357" y="5265"/>
                              </a:lnTo>
                              <a:lnTo>
                                <a:pt x="16903" y="5265"/>
                              </a:lnTo>
                              <a:lnTo>
                                <a:pt x="16903" y="1485"/>
                              </a:lnTo>
                              <a:lnTo>
                                <a:pt x="16362" y="1485"/>
                              </a:lnTo>
                              <a:lnTo>
                                <a:pt x="16362" y="5265"/>
                              </a:lnTo>
                              <a:lnTo>
                                <a:pt x="15907" y="5265"/>
                              </a:lnTo>
                              <a:lnTo>
                                <a:pt x="15907" y="8100"/>
                              </a:lnTo>
                              <a:lnTo>
                                <a:pt x="16362" y="8100"/>
                              </a:lnTo>
                              <a:lnTo>
                                <a:pt x="16362" y="18765"/>
                              </a:lnTo>
                              <a:lnTo>
                                <a:pt x="16405" y="19980"/>
                              </a:lnTo>
                              <a:lnTo>
                                <a:pt x="16535" y="20655"/>
                              </a:lnTo>
                              <a:lnTo>
                                <a:pt x="16665" y="21330"/>
                              </a:lnTo>
                              <a:lnTo>
                                <a:pt x="16816" y="21600"/>
                              </a:lnTo>
                              <a:lnTo>
                                <a:pt x="17119" y="21600"/>
                              </a:lnTo>
                              <a:lnTo>
                                <a:pt x="17249" y="21465"/>
                              </a:lnTo>
                              <a:lnTo>
                                <a:pt x="17379" y="21195"/>
                              </a:lnTo>
                            </a:path>
                            <a:path w="21600" h="21600">
                              <a:moveTo>
                                <a:pt x="19890" y="12825"/>
                              </a:moveTo>
                              <a:lnTo>
                                <a:pt x="19868" y="11745"/>
                              </a:lnTo>
                              <a:lnTo>
                                <a:pt x="19868" y="11205"/>
                              </a:lnTo>
                              <a:lnTo>
                                <a:pt x="19825" y="9720"/>
                              </a:lnTo>
                              <a:lnTo>
                                <a:pt x="19738" y="8505"/>
                              </a:lnTo>
                              <a:lnTo>
                                <a:pt x="19695" y="7965"/>
                              </a:lnTo>
                              <a:lnTo>
                                <a:pt x="19630" y="7290"/>
                              </a:lnTo>
                              <a:lnTo>
                                <a:pt x="19478" y="6209"/>
                              </a:lnTo>
                              <a:lnTo>
                                <a:pt x="19327" y="5670"/>
                              </a:lnTo>
                              <a:lnTo>
                                <a:pt x="19327" y="11745"/>
                              </a:lnTo>
                              <a:lnTo>
                                <a:pt x="18245" y="11475"/>
                              </a:lnTo>
                              <a:lnTo>
                                <a:pt x="18266" y="10530"/>
                              </a:lnTo>
                              <a:lnTo>
                                <a:pt x="18331" y="9585"/>
                              </a:lnTo>
                              <a:lnTo>
                                <a:pt x="18548" y="8235"/>
                              </a:lnTo>
                              <a:lnTo>
                                <a:pt x="18656" y="7965"/>
                              </a:lnTo>
                              <a:lnTo>
                                <a:pt x="19002" y="7965"/>
                              </a:lnTo>
                              <a:lnTo>
                                <a:pt x="19132" y="8370"/>
                              </a:lnTo>
                              <a:lnTo>
                                <a:pt x="19284" y="9854"/>
                              </a:lnTo>
                              <a:lnTo>
                                <a:pt x="19327" y="10800"/>
                              </a:lnTo>
                              <a:lnTo>
                                <a:pt x="19327" y="11745"/>
                              </a:lnTo>
                              <a:lnTo>
                                <a:pt x="19327" y="5670"/>
                              </a:lnTo>
                              <a:lnTo>
                                <a:pt x="19284" y="5535"/>
                              </a:lnTo>
                              <a:lnTo>
                                <a:pt x="19067" y="5130"/>
                              </a:lnTo>
                              <a:lnTo>
                                <a:pt x="18808" y="4994"/>
                              </a:lnTo>
                              <a:lnTo>
                                <a:pt x="18613" y="4994"/>
                              </a:lnTo>
                              <a:lnTo>
                                <a:pt x="18418" y="5265"/>
                              </a:lnTo>
                              <a:lnTo>
                                <a:pt x="18072" y="6615"/>
                              </a:lnTo>
                              <a:lnTo>
                                <a:pt x="17942" y="7560"/>
                              </a:lnTo>
                              <a:lnTo>
                                <a:pt x="17725" y="9990"/>
                              </a:lnTo>
                              <a:lnTo>
                                <a:pt x="17682" y="11475"/>
                              </a:lnTo>
                              <a:lnTo>
                                <a:pt x="17682" y="13770"/>
                              </a:lnTo>
                              <a:lnTo>
                                <a:pt x="17682" y="15390"/>
                              </a:lnTo>
                              <a:lnTo>
                                <a:pt x="17747" y="16875"/>
                              </a:lnTo>
                              <a:lnTo>
                                <a:pt x="17855" y="18225"/>
                              </a:lnTo>
                              <a:lnTo>
                                <a:pt x="18007" y="19440"/>
                              </a:lnTo>
                              <a:lnTo>
                                <a:pt x="18180" y="20385"/>
                              </a:lnTo>
                              <a:lnTo>
                                <a:pt x="18375" y="21059"/>
                              </a:lnTo>
                              <a:lnTo>
                                <a:pt x="18613" y="21465"/>
                              </a:lnTo>
                              <a:lnTo>
                                <a:pt x="18872" y="21600"/>
                              </a:lnTo>
                              <a:lnTo>
                                <a:pt x="19111" y="21600"/>
                              </a:lnTo>
                              <a:lnTo>
                                <a:pt x="19327" y="21330"/>
                              </a:lnTo>
                              <a:lnTo>
                                <a:pt x="19630" y="19980"/>
                              </a:lnTo>
                              <a:lnTo>
                                <a:pt x="19760" y="19170"/>
                              </a:lnTo>
                              <a:lnTo>
                                <a:pt x="19825" y="18630"/>
                              </a:lnTo>
                              <a:lnTo>
                                <a:pt x="19868" y="18090"/>
                              </a:lnTo>
                              <a:lnTo>
                                <a:pt x="19522" y="16335"/>
                              </a:lnTo>
                              <a:lnTo>
                                <a:pt x="19414" y="17145"/>
                              </a:lnTo>
                              <a:lnTo>
                                <a:pt x="19327" y="17820"/>
                              </a:lnTo>
                              <a:lnTo>
                                <a:pt x="19132" y="18495"/>
                              </a:lnTo>
                              <a:lnTo>
                                <a:pt x="19024" y="18630"/>
                              </a:lnTo>
                              <a:lnTo>
                                <a:pt x="18678" y="18630"/>
                              </a:lnTo>
                              <a:lnTo>
                                <a:pt x="18526" y="18225"/>
                              </a:lnTo>
                              <a:lnTo>
                                <a:pt x="18288" y="16470"/>
                              </a:lnTo>
                              <a:lnTo>
                                <a:pt x="18223" y="15390"/>
                              </a:lnTo>
                              <a:lnTo>
                                <a:pt x="18223" y="14445"/>
                              </a:lnTo>
                              <a:lnTo>
                                <a:pt x="19890" y="14445"/>
                              </a:lnTo>
                              <a:lnTo>
                                <a:pt x="19890" y="12825"/>
                              </a:lnTo>
                            </a:path>
                            <a:path w="21600" h="21600">
                              <a:moveTo>
                                <a:pt x="21600" y="5265"/>
                              </a:moveTo>
                              <a:lnTo>
                                <a:pt x="21513" y="5130"/>
                              </a:lnTo>
                              <a:lnTo>
                                <a:pt x="21426" y="4994"/>
                              </a:lnTo>
                              <a:lnTo>
                                <a:pt x="21058" y="4994"/>
                              </a:lnTo>
                              <a:lnTo>
                                <a:pt x="20885" y="5265"/>
                              </a:lnTo>
                              <a:lnTo>
                                <a:pt x="20820" y="5940"/>
                              </a:lnTo>
                              <a:lnTo>
                                <a:pt x="20820" y="5265"/>
                              </a:lnTo>
                              <a:lnTo>
                                <a:pt x="20279" y="5265"/>
                              </a:lnTo>
                              <a:lnTo>
                                <a:pt x="20279" y="21330"/>
                              </a:lnTo>
                              <a:lnTo>
                                <a:pt x="20842" y="21330"/>
                              </a:lnTo>
                              <a:lnTo>
                                <a:pt x="20842" y="10125"/>
                              </a:lnTo>
                              <a:lnTo>
                                <a:pt x="20929" y="8910"/>
                              </a:lnTo>
                              <a:lnTo>
                                <a:pt x="21080" y="8370"/>
                              </a:lnTo>
                              <a:lnTo>
                                <a:pt x="21318" y="8370"/>
                              </a:lnTo>
                              <a:lnTo>
                                <a:pt x="21405" y="8370"/>
                              </a:lnTo>
                              <a:lnTo>
                                <a:pt x="21491" y="8370"/>
                              </a:lnTo>
                              <a:lnTo>
                                <a:pt x="21600" y="8505"/>
                              </a:lnTo>
                              <a:lnTo>
                                <a:pt x="21600" y="52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39" o:spid="_x0000_s39" fillcolor="#000000" stroked="f" strokeweight="1.0pt" coordsize="998,161" path="m115,35l111,23l110,23l101,14l93,8l89,6l89,42l89,57l87,64l78,73l70,76l26,76l26,23l70,23l78,25l87,36l89,42l89,6l83,3l72,1l59,l,l,158l26,158l26,98l59,98l72,98l83,95l93,91l101,86l111,77l111,76l115,65l115,35m230,153l229,150l227,146l226,138l226,137l226,103l226,64l224,59l222,54l205,40l194,37l167,37l155,41l137,56l133,65l133,76l159,76l159,71l160,66l168,60l173,59l187,59l192,60l195,64l199,67l200,72l200,83l200,103l200,123l199,126l196,129l186,135l181,137l168,137l164,135l158,129l156,126l156,109l166,103l186,103l200,103l200,83l185,83l173,84l163,86l153,89l145,93l136,100l131,110l131,134l134,142l150,157l160,161l179,161l186,159l198,153l201,151l202,150l202,151l203,154l205,158l230,158l230,153m312,39l309,38l305,37l288,37l280,39l277,44l276,39l251,39l251,158l277,158l277,75l281,66l288,62l300,62l303,62l307,62l312,63l312,39m422,153l421,150l420,146l418,138l418,137l418,103l418,64l416,59l414,54l397,40l386,37l359,37l347,41l330,56l325,65l325,76l351,76l351,71l353,66l360,60l366,59l379,59l384,60l388,64l391,67l393,72l393,83l393,103l393,123l391,126l388,129l379,135l373,137l361,137l356,135l350,129l349,126l349,109l358,103l378,103l393,103l393,83l377,83l365,84l355,86l346,89l338,93l328,100l323,110l323,134l327,142l342,157l352,161l372,161l378,159l390,153l393,151l394,150l394,151l395,154l397,158l422,158l422,153m608,66l605,54l597,47l590,40l580,37l558,37l551,39l538,46l534,49l532,52l530,48l526,45l514,38l507,37l484,37l474,40l468,46l468,39l444,39l444,158l469,158l469,73l473,64l481,59l492,59l499,59l504,61l511,67l513,73l513,158l539,158l539,80l539,74l541,69l545,65l549,61l555,59l568,59l573,61l577,64l581,66l582,72l582,158l608,158l608,66m731,95l731,87l730,83l728,72l724,63l722,59l719,54l712,46l706,42l706,87l656,85l657,78l660,71l669,61l675,59l690,59l696,62l703,73l705,80l706,87l706,42l704,41l694,38l682,37l672,37l664,39l648,49l641,56l632,74l629,85l629,102l630,114l633,125l638,135l644,144l652,151l662,156l672,159l684,161l696,161l705,158l720,148l726,142l728,138l731,134l714,121l710,127l705,132l697,137l691,138l676,138l669,135l658,122l655,114l655,107l731,107l731,95m803,157l803,135l797,137l793,137l788,137l786,137l784,136l782,134l781,132l781,60l802,60l802,39l781,39l781,11l756,11l756,39l735,39l735,60l756,60l756,139l758,148l764,153l770,158l777,161l791,161l797,159l803,157m919,95l918,87l918,83l916,72l912,63l910,59l907,54l900,46l893,42l893,87l843,85l844,78l847,71l857,61l862,59l878,59l884,62l891,73l893,80l893,87l893,42l891,41l881,38l869,37l860,37l851,39l835,49l829,56l819,74l817,85l817,102l817,114l820,125l825,135l832,144l840,151l849,156l860,159l872,161l883,161l893,158l907,148l913,142l916,138l918,134l902,121l897,127l893,132l884,137l879,138l863,138l856,135l845,122l842,114l842,107l919,107l919,95m998,39l994,38l990,37l973,37l965,39l962,44l962,39l937,39l937,158l963,158l963,75l967,66l974,62l985,62l989,62l993,62l998,63l998,39e" style="position:absolute;&#10;margin-left:125.394005pt;&#10;margin-top:50.290863pt;&#10;width:49.95pt;&#10;height:8.05pt;&#10;z-index:-1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3034779</wp:posOffset>
                </wp:positionH>
                <wp:positionV relativeFrom="paragraph">
                  <wp:posOffset>633398</wp:posOffset>
                </wp:positionV>
                <wp:extent cx="412749" cy="107315"/>
                <wp:effectExtent l="0" t="0" r="0" b="0"/>
                <wp:wrapNone/>
                <wp:docPr id="40" name="曲线 4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749" cy="10731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4626" y="1150"/>
                              </a:moveTo>
                              <a:lnTo>
                                <a:pt x="3694" y="1150"/>
                              </a:lnTo>
                              <a:lnTo>
                                <a:pt x="2329" y="16359"/>
                              </a:lnTo>
                              <a:lnTo>
                                <a:pt x="965" y="1150"/>
                              </a:lnTo>
                              <a:lnTo>
                                <a:pt x="0" y="1150"/>
                              </a:lnTo>
                              <a:lnTo>
                                <a:pt x="1963" y="21344"/>
                              </a:lnTo>
                              <a:lnTo>
                                <a:pt x="2695" y="21344"/>
                              </a:lnTo>
                              <a:lnTo>
                                <a:pt x="4626" y="1150"/>
                              </a:lnTo>
                            </a:path>
                            <a:path w="21600" h="21600">
                              <a:moveTo>
                                <a:pt x="8253" y="20705"/>
                              </a:moveTo>
                              <a:lnTo>
                                <a:pt x="8220" y="20321"/>
                              </a:lnTo>
                              <a:lnTo>
                                <a:pt x="8187" y="19810"/>
                              </a:lnTo>
                              <a:lnTo>
                                <a:pt x="8120" y="18788"/>
                              </a:lnTo>
                              <a:lnTo>
                                <a:pt x="8120" y="18660"/>
                              </a:lnTo>
                              <a:lnTo>
                                <a:pt x="8120" y="14314"/>
                              </a:lnTo>
                              <a:lnTo>
                                <a:pt x="8120" y="9330"/>
                              </a:lnTo>
                              <a:lnTo>
                                <a:pt x="8054" y="8691"/>
                              </a:lnTo>
                              <a:lnTo>
                                <a:pt x="7987" y="8052"/>
                              </a:lnTo>
                              <a:lnTo>
                                <a:pt x="7421" y="6262"/>
                              </a:lnTo>
                              <a:lnTo>
                                <a:pt x="7055" y="5879"/>
                              </a:lnTo>
                              <a:lnTo>
                                <a:pt x="6157" y="5879"/>
                              </a:lnTo>
                              <a:lnTo>
                                <a:pt x="5757" y="6390"/>
                              </a:lnTo>
                              <a:lnTo>
                                <a:pt x="5191" y="8307"/>
                              </a:lnTo>
                              <a:lnTo>
                                <a:pt x="5025" y="9457"/>
                              </a:lnTo>
                              <a:lnTo>
                                <a:pt x="5025" y="10863"/>
                              </a:lnTo>
                              <a:lnTo>
                                <a:pt x="5890" y="10863"/>
                              </a:lnTo>
                              <a:lnTo>
                                <a:pt x="5890" y="10224"/>
                              </a:lnTo>
                              <a:lnTo>
                                <a:pt x="5957" y="9585"/>
                              </a:lnTo>
                              <a:lnTo>
                                <a:pt x="6190" y="8818"/>
                              </a:lnTo>
                              <a:lnTo>
                                <a:pt x="6356" y="8691"/>
                              </a:lnTo>
                              <a:lnTo>
                                <a:pt x="6822" y="8691"/>
                              </a:lnTo>
                              <a:lnTo>
                                <a:pt x="6989" y="8818"/>
                              </a:lnTo>
                              <a:lnTo>
                                <a:pt x="7122" y="9330"/>
                              </a:lnTo>
                              <a:lnTo>
                                <a:pt x="7222" y="9713"/>
                              </a:lnTo>
                              <a:lnTo>
                                <a:pt x="7288" y="10352"/>
                              </a:lnTo>
                              <a:lnTo>
                                <a:pt x="7288" y="11758"/>
                              </a:lnTo>
                              <a:lnTo>
                                <a:pt x="7288" y="14314"/>
                              </a:lnTo>
                              <a:lnTo>
                                <a:pt x="7288" y="16870"/>
                              </a:lnTo>
                              <a:lnTo>
                                <a:pt x="7222" y="17254"/>
                              </a:lnTo>
                              <a:lnTo>
                                <a:pt x="7122" y="17637"/>
                              </a:lnTo>
                              <a:lnTo>
                                <a:pt x="6822" y="18404"/>
                              </a:lnTo>
                              <a:lnTo>
                                <a:pt x="6623" y="18660"/>
                              </a:lnTo>
                              <a:lnTo>
                                <a:pt x="6223" y="18660"/>
                              </a:lnTo>
                              <a:lnTo>
                                <a:pt x="6057" y="18404"/>
                              </a:lnTo>
                              <a:lnTo>
                                <a:pt x="5857" y="17637"/>
                              </a:lnTo>
                              <a:lnTo>
                                <a:pt x="5824" y="17254"/>
                              </a:lnTo>
                              <a:lnTo>
                                <a:pt x="5791" y="15081"/>
                              </a:lnTo>
                              <a:lnTo>
                                <a:pt x="6123" y="14314"/>
                              </a:lnTo>
                              <a:lnTo>
                                <a:pt x="6789" y="14314"/>
                              </a:lnTo>
                              <a:lnTo>
                                <a:pt x="7288" y="14314"/>
                              </a:lnTo>
                              <a:lnTo>
                                <a:pt x="7288" y="11758"/>
                              </a:lnTo>
                              <a:lnTo>
                                <a:pt x="6756" y="11758"/>
                              </a:lnTo>
                              <a:lnTo>
                                <a:pt x="6356" y="11886"/>
                              </a:lnTo>
                              <a:lnTo>
                                <a:pt x="6024" y="12141"/>
                              </a:lnTo>
                              <a:lnTo>
                                <a:pt x="5724" y="12525"/>
                              </a:lnTo>
                              <a:lnTo>
                                <a:pt x="5458" y="13036"/>
                              </a:lnTo>
                              <a:lnTo>
                                <a:pt x="5125" y="13931"/>
                              </a:lnTo>
                              <a:lnTo>
                                <a:pt x="4959" y="15209"/>
                              </a:lnTo>
                              <a:lnTo>
                                <a:pt x="4959" y="18276"/>
                              </a:lnTo>
                              <a:lnTo>
                                <a:pt x="5092" y="19299"/>
                              </a:lnTo>
                              <a:lnTo>
                                <a:pt x="5591" y="21216"/>
                              </a:lnTo>
                              <a:lnTo>
                                <a:pt x="5924" y="21600"/>
                              </a:lnTo>
                              <a:lnTo>
                                <a:pt x="6589" y="21600"/>
                              </a:lnTo>
                              <a:lnTo>
                                <a:pt x="6789" y="21472"/>
                              </a:lnTo>
                              <a:lnTo>
                                <a:pt x="7188" y="20705"/>
                              </a:lnTo>
                              <a:lnTo>
                                <a:pt x="7288" y="20449"/>
                              </a:lnTo>
                              <a:lnTo>
                                <a:pt x="7322" y="20321"/>
                              </a:lnTo>
                              <a:lnTo>
                                <a:pt x="7322" y="20449"/>
                              </a:lnTo>
                              <a:lnTo>
                                <a:pt x="7355" y="20833"/>
                              </a:lnTo>
                              <a:lnTo>
                                <a:pt x="7421" y="21344"/>
                              </a:lnTo>
                              <a:lnTo>
                                <a:pt x="8253" y="21344"/>
                              </a:lnTo>
                              <a:lnTo>
                                <a:pt x="8253" y="20705"/>
                              </a:lnTo>
                            </a:path>
                            <a:path w="21600" h="21600">
                              <a:moveTo>
                                <a:pt x="9884" y="0"/>
                              </a:moveTo>
                              <a:lnTo>
                                <a:pt x="9019" y="0"/>
                              </a:lnTo>
                              <a:lnTo>
                                <a:pt x="9019" y="21344"/>
                              </a:lnTo>
                              <a:lnTo>
                                <a:pt x="9884" y="21344"/>
                              </a:lnTo>
                              <a:lnTo>
                                <a:pt x="9884" y="0"/>
                              </a:lnTo>
                            </a:path>
                            <a:path w="21600" h="21600">
                              <a:moveTo>
                                <a:pt x="13911" y="6134"/>
                              </a:moveTo>
                              <a:lnTo>
                                <a:pt x="13046" y="6134"/>
                              </a:lnTo>
                              <a:lnTo>
                                <a:pt x="13046" y="16870"/>
                              </a:lnTo>
                              <a:lnTo>
                                <a:pt x="12913" y="18149"/>
                              </a:lnTo>
                              <a:lnTo>
                                <a:pt x="12613" y="18660"/>
                              </a:lnTo>
                              <a:lnTo>
                                <a:pt x="12014" y="18660"/>
                              </a:lnTo>
                              <a:lnTo>
                                <a:pt x="11881" y="18532"/>
                              </a:lnTo>
                              <a:lnTo>
                                <a:pt x="11781" y="18149"/>
                              </a:lnTo>
                              <a:lnTo>
                                <a:pt x="11648" y="17765"/>
                              </a:lnTo>
                              <a:lnTo>
                                <a:pt x="11582" y="16998"/>
                              </a:lnTo>
                              <a:lnTo>
                                <a:pt x="11582" y="6134"/>
                              </a:lnTo>
                              <a:lnTo>
                                <a:pt x="10750" y="6134"/>
                              </a:lnTo>
                              <a:lnTo>
                                <a:pt x="10750" y="17893"/>
                              </a:lnTo>
                              <a:lnTo>
                                <a:pt x="10849" y="19299"/>
                              </a:lnTo>
                              <a:lnTo>
                                <a:pt x="11349" y="21216"/>
                              </a:lnTo>
                              <a:lnTo>
                                <a:pt x="11681" y="21600"/>
                              </a:lnTo>
                              <a:lnTo>
                                <a:pt x="12580" y="21600"/>
                              </a:lnTo>
                              <a:lnTo>
                                <a:pt x="12913" y="21216"/>
                              </a:lnTo>
                              <a:lnTo>
                                <a:pt x="13079" y="20577"/>
                              </a:lnTo>
                              <a:lnTo>
                                <a:pt x="13079" y="21344"/>
                              </a:lnTo>
                              <a:lnTo>
                                <a:pt x="13911" y="21344"/>
                              </a:lnTo>
                              <a:lnTo>
                                <a:pt x="13911" y="6134"/>
                              </a:lnTo>
                            </a:path>
                            <a:path w="21600" h="21600">
                              <a:moveTo>
                                <a:pt x="17972" y="13292"/>
                              </a:moveTo>
                              <a:lnTo>
                                <a:pt x="17938" y="12269"/>
                              </a:lnTo>
                              <a:lnTo>
                                <a:pt x="17938" y="11758"/>
                              </a:lnTo>
                              <a:lnTo>
                                <a:pt x="17872" y="10352"/>
                              </a:lnTo>
                              <a:lnTo>
                                <a:pt x="17739" y="9202"/>
                              </a:lnTo>
                              <a:lnTo>
                                <a:pt x="17672" y="8691"/>
                              </a:lnTo>
                              <a:lnTo>
                                <a:pt x="17572" y="8052"/>
                              </a:lnTo>
                              <a:lnTo>
                                <a:pt x="17339" y="7029"/>
                              </a:lnTo>
                              <a:lnTo>
                                <a:pt x="17106" y="6518"/>
                              </a:lnTo>
                              <a:lnTo>
                                <a:pt x="17106" y="12269"/>
                              </a:lnTo>
                              <a:lnTo>
                                <a:pt x="15442" y="12014"/>
                              </a:lnTo>
                              <a:lnTo>
                                <a:pt x="15476" y="11119"/>
                              </a:lnTo>
                              <a:lnTo>
                                <a:pt x="15575" y="10224"/>
                              </a:lnTo>
                              <a:lnTo>
                                <a:pt x="15875" y="8946"/>
                              </a:lnTo>
                              <a:lnTo>
                                <a:pt x="16075" y="8691"/>
                              </a:lnTo>
                              <a:lnTo>
                                <a:pt x="16607" y="8691"/>
                              </a:lnTo>
                              <a:lnTo>
                                <a:pt x="16807" y="9074"/>
                              </a:lnTo>
                              <a:lnTo>
                                <a:pt x="17040" y="10480"/>
                              </a:lnTo>
                              <a:lnTo>
                                <a:pt x="17106" y="11375"/>
                              </a:lnTo>
                              <a:lnTo>
                                <a:pt x="17106" y="12269"/>
                              </a:lnTo>
                              <a:lnTo>
                                <a:pt x="17106" y="6518"/>
                              </a:lnTo>
                              <a:lnTo>
                                <a:pt x="17040" y="6390"/>
                              </a:lnTo>
                              <a:lnTo>
                                <a:pt x="16707" y="6007"/>
                              </a:lnTo>
                              <a:lnTo>
                                <a:pt x="16308" y="5879"/>
                              </a:lnTo>
                              <a:lnTo>
                                <a:pt x="16008" y="5879"/>
                              </a:lnTo>
                              <a:lnTo>
                                <a:pt x="15709" y="6134"/>
                              </a:lnTo>
                              <a:lnTo>
                                <a:pt x="15176" y="7412"/>
                              </a:lnTo>
                              <a:lnTo>
                                <a:pt x="14976" y="8307"/>
                              </a:lnTo>
                              <a:lnTo>
                                <a:pt x="14644" y="10608"/>
                              </a:lnTo>
                              <a:lnTo>
                                <a:pt x="14577" y="12014"/>
                              </a:lnTo>
                              <a:lnTo>
                                <a:pt x="14577" y="14186"/>
                              </a:lnTo>
                              <a:lnTo>
                                <a:pt x="14577" y="15720"/>
                              </a:lnTo>
                              <a:lnTo>
                                <a:pt x="14677" y="17126"/>
                              </a:lnTo>
                              <a:lnTo>
                                <a:pt x="14843" y="18404"/>
                              </a:lnTo>
                              <a:lnTo>
                                <a:pt x="15076" y="19554"/>
                              </a:lnTo>
                              <a:lnTo>
                                <a:pt x="15342" y="20449"/>
                              </a:lnTo>
                              <a:lnTo>
                                <a:pt x="15642" y="21088"/>
                              </a:lnTo>
                              <a:lnTo>
                                <a:pt x="16008" y="21472"/>
                              </a:lnTo>
                              <a:lnTo>
                                <a:pt x="16374" y="21600"/>
                              </a:lnTo>
                              <a:lnTo>
                                <a:pt x="16774" y="21600"/>
                              </a:lnTo>
                              <a:lnTo>
                                <a:pt x="17106" y="21344"/>
                              </a:lnTo>
                              <a:lnTo>
                                <a:pt x="17572" y="20066"/>
                              </a:lnTo>
                              <a:lnTo>
                                <a:pt x="17772" y="19299"/>
                              </a:lnTo>
                              <a:lnTo>
                                <a:pt x="17872" y="18788"/>
                              </a:lnTo>
                              <a:lnTo>
                                <a:pt x="17938" y="18276"/>
                              </a:lnTo>
                              <a:lnTo>
                                <a:pt x="17406" y="16615"/>
                              </a:lnTo>
                              <a:lnTo>
                                <a:pt x="17240" y="17382"/>
                              </a:lnTo>
                              <a:lnTo>
                                <a:pt x="17106" y="18021"/>
                              </a:lnTo>
                              <a:lnTo>
                                <a:pt x="16807" y="18660"/>
                              </a:lnTo>
                              <a:lnTo>
                                <a:pt x="16640" y="18788"/>
                              </a:lnTo>
                              <a:lnTo>
                                <a:pt x="16108" y="18788"/>
                              </a:lnTo>
                              <a:lnTo>
                                <a:pt x="15875" y="18404"/>
                              </a:lnTo>
                              <a:lnTo>
                                <a:pt x="15509" y="16743"/>
                              </a:lnTo>
                              <a:lnTo>
                                <a:pt x="15409" y="15720"/>
                              </a:lnTo>
                              <a:lnTo>
                                <a:pt x="15409" y="14825"/>
                              </a:lnTo>
                              <a:lnTo>
                                <a:pt x="17972" y="14825"/>
                              </a:lnTo>
                              <a:lnTo>
                                <a:pt x="17972" y="13292"/>
                              </a:lnTo>
                            </a:path>
                            <a:path w="21600" h="21600">
                              <a:moveTo>
                                <a:pt x="21600" y="15592"/>
                              </a:moveTo>
                              <a:lnTo>
                                <a:pt x="21500" y="14570"/>
                              </a:lnTo>
                              <a:lnTo>
                                <a:pt x="21000" y="13164"/>
                              </a:lnTo>
                              <a:lnTo>
                                <a:pt x="20634" y="12653"/>
                              </a:lnTo>
                              <a:lnTo>
                                <a:pt x="19836" y="11886"/>
                              </a:lnTo>
                              <a:lnTo>
                                <a:pt x="19603" y="11630"/>
                              </a:lnTo>
                              <a:lnTo>
                                <a:pt x="19536" y="11375"/>
                              </a:lnTo>
                              <a:lnTo>
                                <a:pt x="19436" y="11119"/>
                              </a:lnTo>
                              <a:lnTo>
                                <a:pt x="19403" y="10736"/>
                              </a:lnTo>
                              <a:lnTo>
                                <a:pt x="19403" y="9969"/>
                              </a:lnTo>
                              <a:lnTo>
                                <a:pt x="19436" y="9585"/>
                              </a:lnTo>
                              <a:lnTo>
                                <a:pt x="19636" y="8818"/>
                              </a:lnTo>
                              <a:lnTo>
                                <a:pt x="19802" y="8691"/>
                              </a:lnTo>
                              <a:lnTo>
                                <a:pt x="20268" y="8691"/>
                              </a:lnTo>
                              <a:lnTo>
                                <a:pt x="20435" y="8946"/>
                              </a:lnTo>
                              <a:lnTo>
                                <a:pt x="20534" y="9330"/>
                              </a:lnTo>
                              <a:lnTo>
                                <a:pt x="20668" y="9841"/>
                              </a:lnTo>
                              <a:lnTo>
                                <a:pt x="20734" y="10352"/>
                              </a:lnTo>
                              <a:lnTo>
                                <a:pt x="20734" y="11119"/>
                              </a:lnTo>
                              <a:lnTo>
                                <a:pt x="21566" y="11119"/>
                              </a:lnTo>
                              <a:lnTo>
                                <a:pt x="21566" y="9585"/>
                              </a:lnTo>
                              <a:lnTo>
                                <a:pt x="21433" y="8179"/>
                              </a:lnTo>
                              <a:lnTo>
                                <a:pt x="21167" y="7285"/>
                              </a:lnTo>
                              <a:lnTo>
                                <a:pt x="20901" y="6262"/>
                              </a:lnTo>
                              <a:lnTo>
                                <a:pt x="20501" y="5879"/>
                              </a:lnTo>
                              <a:lnTo>
                                <a:pt x="19603" y="5879"/>
                              </a:lnTo>
                              <a:lnTo>
                                <a:pt x="19236" y="6262"/>
                              </a:lnTo>
                              <a:lnTo>
                                <a:pt x="18671" y="8052"/>
                              </a:lnTo>
                              <a:lnTo>
                                <a:pt x="18538" y="9202"/>
                              </a:lnTo>
                              <a:lnTo>
                                <a:pt x="18538" y="11758"/>
                              </a:lnTo>
                              <a:lnTo>
                                <a:pt x="18671" y="12781"/>
                              </a:lnTo>
                              <a:lnTo>
                                <a:pt x="19203" y="14186"/>
                              </a:lnTo>
                              <a:lnTo>
                                <a:pt x="19569" y="14698"/>
                              </a:lnTo>
                              <a:lnTo>
                                <a:pt x="20002" y="15081"/>
                              </a:lnTo>
                              <a:lnTo>
                                <a:pt x="20335" y="15337"/>
                              </a:lnTo>
                              <a:lnTo>
                                <a:pt x="20568" y="15592"/>
                              </a:lnTo>
                              <a:lnTo>
                                <a:pt x="20634" y="15976"/>
                              </a:lnTo>
                              <a:lnTo>
                                <a:pt x="20734" y="16359"/>
                              </a:lnTo>
                              <a:lnTo>
                                <a:pt x="20767" y="16743"/>
                              </a:lnTo>
                              <a:lnTo>
                                <a:pt x="20767" y="17126"/>
                              </a:lnTo>
                              <a:lnTo>
                                <a:pt x="20767" y="17637"/>
                              </a:lnTo>
                              <a:lnTo>
                                <a:pt x="20701" y="18021"/>
                              </a:lnTo>
                              <a:lnTo>
                                <a:pt x="20468" y="18660"/>
                              </a:lnTo>
                              <a:lnTo>
                                <a:pt x="20302" y="18788"/>
                              </a:lnTo>
                              <a:lnTo>
                                <a:pt x="19869" y="18788"/>
                              </a:lnTo>
                              <a:lnTo>
                                <a:pt x="19702" y="18660"/>
                              </a:lnTo>
                              <a:lnTo>
                                <a:pt x="19536" y="18276"/>
                              </a:lnTo>
                              <a:lnTo>
                                <a:pt x="19370" y="17893"/>
                              </a:lnTo>
                              <a:lnTo>
                                <a:pt x="19270" y="17254"/>
                              </a:lnTo>
                              <a:lnTo>
                                <a:pt x="19270" y="16104"/>
                              </a:lnTo>
                              <a:lnTo>
                                <a:pt x="18404" y="16104"/>
                              </a:lnTo>
                              <a:lnTo>
                                <a:pt x="18404" y="17637"/>
                              </a:lnTo>
                              <a:lnTo>
                                <a:pt x="18571" y="18915"/>
                              </a:lnTo>
                              <a:lnTo>
                                <a:pt x="18837" y="20066"/>
                              </a:lnTo>
                              <a:lnTo>
                                <a:pt x="19137" y="21088"/>
                              </a:lnTo>
                              <a:lnTo>
                                <a:pt x="19536" y="21600"/>
                              </a:lnTo>
                              <a:lnTo>
                                <a:pt x="20534" y="21600"/>
                              </a:lnTo>
                              <a:lnTo>
                                <a:pt x="20901" y="21216"/>
                              </a:lnTo>
                              <a:lnTo>
                                <a:pt x="21466" y="19427"/>
                              </a:lnTo>
                              <a:lnTo>
                                <a:pt x="21600" y="18276"/>
                              </a:lnTo>
                              <a:lnTo>
                                <a:pt x="21600" y="15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41" o:spid="_x0000_s41" fillcolor="#000000" stroked="f" strokeweight="1.0pt" coordsize="649,168" path="m139,8l111,8l70,127l29,8l,8l59,166l81,166l139,8m248,162l247,158l246,155l244,146l244,145l244,111l244,72l242,67l240,63l223,49l212,45l185,45l173,49l156,64l151,74l151,84l177,84l177,79l179,74l186,68l191,67l205,67l210,68l214,72l217,75l219,81l219,91l219,111l219,131l217,134l214,137l205,143l199,145l187,145l182,143l176,137l175,134l174,117l184,111l204,111l219,111l219,91l203,91l191,92l181,94l172,97l164,101l154,108l149,118l149,142l153,150l168,165l178,169l198,169l204,167l216,162l219,159l220,158l220,159l221,162l223,166l248,166l248,162m297,l271,l271,166l297,166l297,m418,47l392,47l392,131l388,141l379,145l361,145l357,144l354,141l350,138l348,132l348,47l323,47l323,139l326,150l341,165l351,169l378,169l388,165l393,160l393,166l418,166l418,47m540,103l539,95l539,91l537,81l533,71l531,67l528,63l521,54l514,50l514,95l464,93l465,86l468,79l477,70l483,67l499,67l505,70l512,81l514,88l514,95l514,50l512,49l502,46l490,45l481,45l472,47l456,57l450,64l440,82l438,93l438,110l438,122l441,134l446,143l453,152l461,159l470,164l481,167l492,169l504,169l514,166l528,156l534,150l537,146l539,142l523,129l518,135l514,141l505,145l500,146l484,146l477,143l466,130l463,122l463,115l540,115l540,103m649,121l646,113l631,102l620,98l596,92l589,90l587,88l584,86l583,83l583,77l584,74l590,68l595,67l609,67l614,70l617,72l621,77l623,81l623,86l648,86l648,74l644,63l636,56l628,49l616,45l589,45l578,49l561,63l557,71l557,91l561,99l577,110l588,114l601,117l611,119l618,121l620,124l623,127l624,130l624,134l624,137l622,141l615,145l610,146l597,146l592,145l587,142l582,139l579,134l579,125l553,125l553,137l558,148l566,156l575,164l587,169l617,169l628,165l645,151l649,142l649,121e" style="position:absolute;&#10;margin-left:238.95903pt;&#10;margin-top:49.873856pt;&#10;width:32.499992pt;&#10;height:8.45pt;&#10;z-index:-1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drawing>
          <wp:anchor distT="0" distB="0" distL="0" distR="0" simplePos="0" relativeHeight="2" behindDoc="1" locked="0" layoutInCell="1" hidden="0" allowOverlap="1">
            <wp:simplePos x="0" y="0"/>
            <wp:positionH relativeFrom="page">
              <wp:posOffset>4818367</wp:posOffset>
            </wp:positionH>
            <wp:positionV relativeFrom="paragraph">
              <wp:posOffset>633389</wp:posOffset>
            </wp:positionV>
            <wp:extent cx="687103" cy="106869"/>
            <wp:effectExtent l="0" t="0" r="0" b="0"/>
            <wp:wrapNone/>
            <wp:docPr id="42" name="图片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图片 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103" cy="10686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" behindDoc="1" locked="0" layoutInCell="1" hidden="0" allowOverlap="1">
            <wp:simplePos x="0" y="0"/>
            <wp:positionH relativeFrom="page">
              <wp:posOffset>4656349</wp:posOffset>
            </wp:positionH>
            <wp:positionV relativeFrom="paragraph">
              <wp:posOffset>1146786</wp:posOffset>
            </wp:positionV>
            <wp:extent cx="1973992" cy="3346418"/>
            <wp:effectExtent l="0" t="0" r="0" b="0"/>
            <wp:wrapNone/>
            <wp:docPr id="45" name="图片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" name="图片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3992" cy="334641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blockchain.</w:t>
      </w: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18"/>
        </w:rPr>
      </w:pPr>
    </w:p>
    <w:tbl>
      <w:tblPr>
        <w:jc w:val="left"/>
        <w:tblInd w:w="1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2287"/>
        <w:gridCol w:w="2797"/>
        <w:gridCol w:w="3171"/>
      </w:tblGrid>
      <w:tr>
        <w:trPr>
          <w:trHeight w:val="1037"/>
        </w:trPr>
        <w:tc>
          <w:tcPr>
            <w:tcW w:w="835" w:type="dxa"/>
          </w:tcPr>
          <w:p>
            <w:pPr>
              <w:pStyle w:val="17"/>
              <w:spacing w:before="9"/>
              <w:rPr>
                <w:b/>
                <w:sz w:val="18"/>
              </w:rPr>
            </w:pPr>
          </w:p>
          <w:p>
            <w:pPr>
              <w:pStyle w:val="17"/>
              <w:ind w:left="296" w:right="-1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S.No.</w:t>
            </w:r>
          </w:p>
        </w:tc>
        <w:tc>
          <w:tcPr>
            <w:tcW w:w="2287" w:type="dxa"/>
          </w:tcPr>
          <w:p>
            <w:pPr>
              <w:pStyle w:val="17"/>
              <w:spacing w:before="9"/>
              <w:rPr>
                <w:b/>
                <w:sz w:val="18"/>
              </w:rPr>
            </w:pPr>
          </w:p>
          <w:p>
            <w:pPr>
              <w:pStyle w:val="17"/>
              <w:ind w:left="227"/>
              <w:rPr>
                <w:b/>
                <w:sz w:val="21"/>
              </w:rPr>
            </w:pPr>
            <w:r>
              <w:rPr>
                <w:b/>
                <w:sz w:val="21"/>
              </w:rPr>
              <w:t>Parameter</w:t>
            </w:r>
          </w:p>
        </w:tc>
        <w:tc>
          <w:tcPr>
            <w:tcW w:w="2797" w:type="dxa"/>
          </w:tcPr>
          <w:p>
            <w:pPr>
              <w:pStyle w:val="17"/>
              <w:spacing w:before="9"/>
              <w:rPr>
                <w:b/>
                <w:sz w:val="18"/>
              </w:rPr>
            </w:pPr>
          </w:p>
          <w:p>
            <w:pPr>
              <w:pStyle w:val="17"/>
              <w:ind w:left="227"/>
              <w:rPr>
                <w:b/>
                <w:sz w:val="21"/>
              </w:rPr>
            </w:pPr>
            <w:r>
              <w:rPr>
                <w:b/>
                <w:sz w:val="21"/>
              </w:rPr>
              <w:t>Values</w:t>
            </w:r>
          </w:p>
        </w:tc>
        <w:tc>
          <w:tcPr>
            <w:tcW w:w="3171" w:type="dxa"/>
          </w:tcPr>
          <w:p>
            <w:pPr>
              <w:pStyle w:val="17"/>
              <w:spacing w:before="9"/>
              <w:rPr>
                <w:b/>
                <w:sz w:val="18"/>
              </w:rPr>
            </w:pPr>
          </w:p>
          <w:p>
            <w:pPr>
              <w:pStyle w:val="17"/>
              <w:ind w:left="232"/>
              <w:rPr>
                <w:b/>
                <w:sz w:val="21"/>
              </w:rPr>
            </w:pPr>
            <w:r>
              <w:rPr>
                <w:b/>
                <w:sz w:val="21"/>
              </w:rPr>
              <w:t>Screenshot</w:t>
            </w:r>
          </w:p>
        </w:tc>
      </w:tr>
      <w:tr>
        <w:trPr>
          <w:trHeight w:val="5345"/>
        </w:trPr>
        <w:tc>
          <w:tcPr>
            <w:tcW w:w="835" w:type="dxa"/>
          </w:tcPr>
          <w:p>
            <w:pPr>
              <w:pStyle w:val="17"/>
              <w:rPr>
                <w:b/>
                <w:sz w:val="20"/>
              </w:rPr>
            </w:pPr>
          </w:p>
          <w:p>
            <w:pPr>
              <w:pStyle w:val="17"/>
              <w:spacing w:before="1"/>
              <w:ind w:left="213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</w:p>
        </w:tc>
        <w:tc>
          <w:tcPr>
            <w:tcW w:w="2287" w:type="dxa"/>
          </w:tcPr>
          <w:p>
            <w:pPr>
              <w:pStyle w:val="17"/>
              <w:rPr>
                <w:b/>
                <w:sz w:val="20"/>
              </w:rPr>
            </w:pPr>
          </w:p>
          <w:p>
            <w:pPr>
              <w:pStyle w:val="17"/>
              <w:spacing w:before="1"/>
              <w:ind w:left="158"/>
              <w:rPr>
                <w:b/>
                <w:sz w:val="21"/>
              </w:rPr>
            </w:pPr>
            <w:r>
              <w:rPr>
                <w:b/>
                <w:color w:val="202020"/>
                <w:spacing w:val="-1"/>
                <w:sz w:val="21"/>
              </w:rPr>
              <w:t>Information</w:t>
            </w:r>
            <w:r>
              <w:rPr>
                <w:b/>
                <w:color w:val="202020"/>
                <w:spacing w:val="-12"/>
                <w:sz w:val="21"/>
              </w:rPr>
              <w:t xml:space="preserve"> </w:t>
            </w:r>
            <w:r>
              <w:rPr>
                <w:b/>
                <w:color w:val="202020"/>
                <w:sz w:val="21"/>
              </w:rPr>
              <w:t>gathering</w:t>
            </w:r>
          </w:p>
        </w:tc>
        <w:tc>
          <w:tcPr>
            <w:tcW w:w="5968" w:type="dxa"/>
            <w:gridSpan w:val="2"/>
          </w:tcPr>
          <w:p>
            <w:pPr>
              <w:pStyle w:val="17"/>
              <w:spacing w:before="10"/>
              <w:rPr>
                <w:b/>
                <w:sz w:val="20"/>
              </w:rPr>
            </w:pPr>
          </w:p>
          <w:p>
            <w:pPr>
              <w:pStyle w:val="17"/>
              <w:spacing w:before="1" w:line="235" w:lineRule="auto"/>
              <w:ind w:left="291" w:right="3649" w:hanging="195"/>
              <w:rPr>
                <w:b/>
                <w:sz w:val="19"/>
              </w:rPr>
            </w:pPr>
            <w:r>
              <w:rPr>
                <w:b/>
                <w:spacing w:val="-1"/>
                <w:sz w:val="19"/>
              </w:rPr>
              <w:t>Setup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all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Prerequisite: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1.node.js</w:t>
            </w:r>
          </w:p>
          <w:p>
            <w:pPr>
              <w:pStyle w:val="17"/>
              <w:spacing w:line="235" w:lineRule="auto"/>
              <w:ind w:left="291" w:right="4563"/>
              <w:rPr>
                <w:b/>
                <w:sz w:val="19"/>
              </w:rPr>
            </w:pPr>
            <w:r>
              <w:rPr>
                <w:b/>
                <w:sz w:val="19"/>
              </w:rPr>
              <w:t>2.vs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code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3.metamask</w:t>
            </w:r>
          </w:p>
        </w:tc>
      </w:tr>
    </w:tbl>
    <w:p>
      <w:pPr>
        <w:spacing w:after="0" w:line="235" w:lineRule="auto"/>
        <w:rPr>
          <w:sz w:val="19"/>
        </w:rPr>
        <w:sectPr>
          <w:type w:val="continuous"/>
          <w:pgSz w:w="11900" w:h="16820"/>
          <w:pgMar w:top="1600" w:right="1240" w:bottom="280" w:left="128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  <w:r>
        <w:drawing>
          <wp:anchor distT="0" distB="0" distL="0" distR="0" simplePos="0" relativeHeight="4" behindDoc="1" locked="0" layoutInCell="1" hidden="0" allowOverlap="1">
            <wp:simplePos x="0" y="0"/>
            <wp:positionH relativeFrom="page">
              <wp:posOffset>4656349</wp:posOffset>
            </wp:positionH>
            <wp:positionV relativeFrom="page">
              <wp:posOffset>1382029</wp:posOffset>
            </wp:positionV>
            <wp:extent cx="1993515" cy="1928811"/>
            <wp:effectExtent l="0" t="0" r="0" b="0"/>
            <wp:wrapNone/>
            <wp:docPr id="48" name="图片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图片 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3515" cy="192881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8"/>
        </w:rPr>
      </w:pPr>
    </w:p>
    <w:tbl>
      <w:tblPr>
        <w:jc w:val="left"/>
        <w:tblInd w:w="1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2287"/>
        <w:gridCol w:w="2797"/>
        <w:gridCol w:w="3171"/>
      </w:tblGrid>
      <w:tr>
        <w:trPr>
          <w:trHeight w:val="2980"/>
        </w:trPr>
        <w:tc>
          <w:tcPr>
            <w:tcW w:w="835" w:type="dxa"/>
          </w:tcPr>
          <w:p>
            <w:pPr>
              <w:pStyle w:val="17"/>
              <w:rPr>
                <w:b/>
                <w:sz w:val="21"/>
              </w:rPr>
            </w:pPr>
          </w:p>
          <w:p>
            <w:pPr>
              <w:pStyle w:val="17"/>
              <w:ind w:left="282" w:right="29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</w:p>
        </w:tc>
        <w:tc>
          <w:tcPr>
            <w:tcW w:w="2287" w:type="dxa"/>
          </w:tcPr>
          <w:p>
            <w:pPr>
              <w:pStyle w:val="17"/>
              <w:spacing w:before="3"/>
              <w:rPr>
                <w:b/>
                <w:sz w:val="23"/>
              </w:rPr>
            </w:pPr>
          </w:p>
          <w:p>
            <w:pPr>
              <w:pStyle w:val="17"/>
              <w:ind w:left="352"/>
              <w:rPr>
                <w:b/>
                <w:sz w:val="19"/>
              </w:rPr>
            </w:pPr>
            <w:r>
              <w:rPr>
                <w:b/>
                <w:sz w:val="19"/>
              </w:rPr>
              <w:t>Extract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zip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files</w:t>
            </w:r>
          </w:p>
        </w:tc>
        <w:tc>
          <w:tcPr>
            <w:tcW w:w="5968" w:type="dxa"/>
            <w:gridSpan w:val="2"/>
          </w:tcPr>
          <w:p>
            <w:pPr>
              <w:pStyle w:val="17"/>
              <w:rPr>
                <w:b/>
                <w:sz w:val="22"/>
              </w:rPr>
            </w:pPr>
          </w:p>
          <w:p>
            <w:pPr>
              <w:pStyle w:val="17"/>
              <w:rPr>
                <w:b/>
                <w:sz w:val="19"/>
              </w:rPr>
            </w:pPr>
          </w:p>
          <w:p>
            <w:pPr>
              <w:pStyle w:val="17"/>
              <w:spacing w:before="1"/>
              <w:ind w:left="340"/>
              <w:rPr>
                <w:b/>
                <w:sz w:val="19"/>
              </w:rPr>
            </w:pPr>
            <w:r>
              <w:rPr>
                <w:b/>
                <w:sz w:val="19"/>
              </w:rPr>
              <w:t>Open to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vs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z w:val="19"/>
              </w:rPr>
              <w:t>code</w:t>
            </w:r>
          </w:p>
        </w:tc>
      </w:tr>
      <w:tr>
        <w:trPr>
          <w:trHeight w:val="9824"/>
        </w:trPr>
        <w:tc>
          <w:tcPr>
            <w:tcW w:w="835" w:type="dxa"/>
          </w:tcPr>
          <w:p>
            <w:pPr>
              <w:pStyle w:val="17"/>
              <w:spacing w:before="7"/>
              <w:rPr>
                <w:b/>
                <w:sz w:val="21"/>
              </w:rPr>
            </w:pPr>
          </w:p>
          <w:p>
            <w:pPr>
              <w:pStyle w:val="17"/>
              <w:ind w:left="159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</w:p>
        </w:tc>
        <w:tc>
          <w:tcPr>
            <w:tcW w:w="2287" w:type="dxa"/>
          </w:tcPr>
          <w:p>
            <w:pPr>
              <w:pStyle w:val="17"/>
              <w:spacing w:before="5"/>
              <w:rPr>
                <w:b/>
                <w:sz w:val="24"/>
              </w:rPr>
            </w:pPr>
          </w:p>
          <w:p>
            <w:pPr>
              <w:pStyle w:val="17"/>
              <w:spacing w:line="233" w:lineRule="auto"/>
              <w:ind w:left="-1" w:right="214" w:firstLine="58"/>
              <w:rPr>
                <w:b/>
                <w:sz w:val="23"/>
              </w:rPr>
            </w:pPr>
            <w:r>
              <w:rPr>
                <w:b/>
                <w:sz w:val="23"/>
              </w:rPr>
              <w:t>Remix Ide platform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explorting</w:t>
            </w:r>
          </w:p>
        </w:tc>
        <w:tc>
          <w:tcPr>
            <w:tcW w:w="2797" w:type="dxa"/>
          </w:tcPr>
          <w:p>
            <w:pPr>
              <w:pStyle w:val="17"/>
              <w:rPr>
                <w:b/>
                <w:sz w:val="24"/>
              </w:rPr>
            </w:pPr>
          </w:p>
          <w:p>
            <w:pPr>
              <w:pStyle w:val="17"/>
              <w:rPr>
                <w:b/>
                <w:sz w:val="24"/>
              </w:rPr>
            </w:pPr>
          </w:p>
          <w:p>
            <w:pPr>
              <w:pStyle w:val="17"/>
              <w:spacing w:before="167" w:line="233" w:lineRule="auto"/>
              <w:ind w:right="247" w:firstLine="53"/>
              <w:rPr>
                <w:b/>
                <w:sz w:val="21"/>
              </w:rPr>
            </w:pPr>
            <w:r>
              <w:rPr>
                <w:b/>
                <w:sz w:val="21"/>
              </w:rPr>
              <w:t>Deploy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smart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contract</w:t>
            </w:r>
            <w:r>
              <w:rPr>
                <w:b/>
                <w:spacing w:val="-49"/>
                <w:sz w:val="21"/>
              </w:rPr>
              <w:t xml:space="preserve"> </w:t>
            </w:r>
            <w:r>
              <w:rPr>
                <w:b/>
                <w:sz w:val="21"/>
              </w:rPr>
              <w:t>code</w:t>
            </w:r>
          </w:p>
          <w:p>
            <w:pPr>
              <w:pStyle w:val="17"/>
              <w:spacing w:before="8"/>
              <w:rPr>
                <w:b/>
                <w:sz w:val="20"/>
              </w:rPr>
            </w:pPr>
          </w:p>
          <w:p>
            <w:pPr>
              <w:pStyle w:val="17"/>
              <w:spacing w:line="233" w:lineRule="auto"/>
              <w:ind w:right="72" w:firstLine="53"/>
              <w:rPr>
                <w:b/>
                <w:sz w:val="21"/>
              </w:rPr>
            </w:pPr>
            <w:r>
              <w:rPr>
                <w:b/>
                <w:sz w:val="21"/>
              </w:rPr>
              <w:t>Deploy and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run the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transaction.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By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selecting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sz w:val="21"/>
              </w:rPr>
              <w:t>environment - inject the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MetaMask.</w:t>
            </w:r>
          </w:p>
        </w:tc>
        <w:tc>
          <w:tcPr>
            <w:tcW w:w="3171" w:type="dxa"/>
          </w:tcPr>
          <w:p>
            <w:pPr>
              <w:pStyle w:val="17"/>
              <w:ind w:left="7" w:right="-44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114298" distR="114298">
                      <wp:extent cx="1985010" cy="6041390"/>
                      <wp:effectExtent l="0" t="0" r="0" b="0"/>
                      <wp:docPr id="51" name="组合 51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组合 52"/>
                            <wpg:cNvGrpSpPr/>
                            <wpg:grpSpPr>
                              <a:xfrm rot="0">
                                <a:off x="0" y="0"/>
                                <a:ext cx="1985010" cy="6041390"/>
                                <a:chOff x="0" y="0"/>
                                <a:chExt cx="1985010" cy="604139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pic:pic>
                              <pic:nvPicPr>
                                <pic:cNvPr id="54" name="图片 54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81835" cy="1737360"/>
                                </a:xfrm>
                                <a:prstGeom prst="rect"/>
                                <a:noFill/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pic:spPr>
                            </pic:pic>
                            <pic:pic>
                              <pic:nvPicPr>
                                <pic:cNvPr id="56" name="图片 56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1746250"/>
                                  <a:ext cx="1962150" cy="1985010"/>
                                </a:xfrm>
                                <a:prstGeom prst="rect"/>
                                <a:noFill/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pic:spPr>
                            </pic:pic>
                            <pic:pic>
                              <pic:nvPicPr>
                                <pic:cNvPr id="58" name="图片 58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3740150"/>
                                  <a:ext cx="1985010" cy="2301240"/>
                                </a:xfrm>
                                <a:prstGeom prst="rect"/>
                                <a:noFill/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pic:spPr>
                            </pic:pic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59" o:spid="_x0000_s59" coordorigin="7368,5296" coordsize="3126,9514" style="width:156.3pt;&#10;height:475.70004pt;">
                      <v:shape type="#_x0000_t75" id="图片 60" o:spid="_x0000_s60" style="position:absolute;&#10;left:7368;&#10;top:5296;&#10;width:3121;&#10;height:2735;" filled="f" stroked="f" strokeweight="1.0pt">
                        <v:imagedata r:id="rId14" o:title="5744695451698820777706"/>
                        <o:lock aspectratio="t"/>
                        <v:stroke color="#000000"/>
                      </v:shape>
                      <v:shape type="#_x0000_t75" id="图片 61" o:spid="_x0000_s61" style="position:absolute;&#10;left:7368;&#10;top:8046;&#10;width:3090;&#10;height:3126;" filled="f" stroked="f" strokeweight="1.0pt">
                        <v:imagedata r:id="rId15" o:title="472026061698820777710"/>
                        <o:lock aspectratio="t"/>
                        <v:stroke color="#000000"/>
                      </v:shape>
                      <v:shape type="#_x0000_t75" id="图片 62" o:spid="_x0000_s62" style="position:absolute;&#10;left:7368;&#10;top:11186;&#10;width:3125;&#10;height:3624;" filled="f" stroked="f" strokeweight="1.0pt">
                        <v:imagedata r:id="rId16" o:title="3614460011698820777715"/>
                        <o:lock aspectratio="t"/>
                        <v:stroke color="#000000"/>
                      </v:shape>
                    </v:group>
                  </w:pict>
                </mc:Fallback>
              </mc:AlternateContent>
            </w:r>
          </w:p>
        </w:tc>
      </w:tr>
    </w:tbl>
    <w:p>
      <w:pPr>
        <w:spacing w:after="0"/>
        <w:rPr>
          <w:sz w:val="20"/>
        </w:rPr>
        <w:sectPr>
          <w:pgSz w:w="11900" w:h="16820"/>
          <w:pgMar w:top="1600" w:right="1240" w:bottom="280" w:left="128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4669918</wp:posOffset>
                </wp:positionH>
                <wp:positionV relativeFrom="page">
                  <wp:posOffset>1404849</wp:posOffset>
                </wp:positionV>
                <wp:extent cx="2009775" cy="8609330"/>
                <wp:effectExtent l="0" t="0" r="0" b="0"/>
                <wp:wrapNone/>
                <wp:docPr id="63" name="组合 6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4" name="组合 64"/>
                      <wpg:cNvGrpSpPr/>
                      <wpg:grpSpPr>
                        <a:xfrm rot="0">
                          <a:off x="0" y="0"/>
                          <a:ext cx="2009775" cy="8609330"/>
                          <a:chOff x="0" y="0"/>
                          <a:chExt cx="2009775" cy="86093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66" name="图片 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09775" cy="147574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68" name="图片 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484629"/>
                            <a:ext cx="1969769" cy="15525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70" name="图片 7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3046095"/>
                            <a:ext cx="1988820" cy="33375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72" name="图片 7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6392545"/>
                            <a:ext cx="1969769" cy="221678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3" o:spid="_x0000_s73" coordorigin="7354,2212" coordsize="3165,13558" style="position:absolute;&#10;margin-left:367.71008pt;&#10;margin-top:110.618095pt;&#10;width:158.25pt;&#10;height:677.9pt;&#10;z-index:-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74" o:spid="_x0000_s74" style="position:absolute;&#10;left:7354;&#10;top:2212;&#10;width:3164;&#10;height:2324;" filled="f" stroked="f" strokeweight="1.0pt">
                  <v:imagedata r:id="rId21" o:title="6520780031698820777725"/>
                  <o:lock aspectratio="t"/>
                  <v:stroke color="#000000"/>
                </v:shape>
                <v:shape type="#_x0000_t75" id="图片 75" o:spid="_x0000_s75" style="position:absolute;&#10;left:7354;&#10;top:4550;&#10;width:3101;&#10;height:2445;" filled="f" stroked="f" strokeweight="1.0pt">
                  <v:imagedata r:id="rId22" o:title="5377782621698820777729"/>
                  <o:lock aspectratio="t"/>
                  <v:stroke color="#000000"/>
                </v:shape>
                <v:shape type="#_x0000_t75" id="图片 76" o:spid="_x0000_s76" style="position:absolute;&#10;left:7354;&#10;top:7009;&#10;width:3132;&#10;height:5256;" filled="f" stroked="f" strokeweight="1.0pt">
                  <v:imagedata r:id="rId23" o:title="9016916871698820777734"/>
                  <o:lock aspectratio="t"/>
                  <v:stroke color="#000000"/>
                </v:shape>
                <v:shape type="#_x0000_t75" id="图片 77" o:spid="_x0000_s77" style="position:absolute;&#10;left:7354;&#10;top:12279;&#10;width:3101;&#10;height:3491;" filled="f" stroked="f" strokeweight="1.0pt">
                  <v:imagedata r:id="rId24" o:title="6777737051698820777742"/>
                  <o:lock aspectratio="t"/>
                  <v:stroke color="#000000"/>
                </v:shape>
              </v:group>
            </w:pict>
          </mc:Fallback>
        </mc:AlternateContent>
      </w:r>
    </w:p>
    <w:p>
      <w:pPr>
        <w:pStyle w:val="15"/>
        <w:rPr>
          <w:sz w:val="28"/>
        </w:rPr>
      </w:pPr>
    </w:p>
    <w:tbl>
      <w:tblPr>
        <w:jc w:val="left"/>
        <w:tblInd w:w="1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2287"/>
        <w:gridCol w:w="2797"/>
        <w:gridCol w:w="3171"/>
      </w:tblGrid>
      <w:tr>
        <w:trPr>
          <w:trHeight w:val="13571"/>
        </w:trPr>
        <w:tc>
          <w:tcPr>
            <w:tcW w:w="835" w:type="dxa"/>
          </w:tcPr>
          <w:p>
            <w:pPr>
              <w:pStyle w:val="17"/>
              <w:spacing w:before="7"/>
              <w:rPr>
                <w:b/>
                <w:sz w:val="21"/>
              </w:rPr>
            </w:pPr>
          </w:p>
          <w:p>
            <w:pPr>
              <w:pStyle w:val="17"/>
              <w:ind w:left="159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</w:p>
        </w:tc>
        <w:tc>
          <w:tcPr>
            <w:tcW w:w="2287" w:type="dxa"/>
          </w:tcPr>
          <w:p>
            <w:pPr>
              <w:pStyle w:val="17"/>
              <w:rPr>
                <w:b/>
                <w:sz w:val="26"/>
              </w:rPr>
            </w:pPr>
          </w:p>
          <w:p>
            <w:pPr>
              <w:pStyle w:val="17"/>
              <w:rPr>
                <w:b/>
                <w:sz w:val="26"/>
              </w:rPr>
            </w:pPr>
          </w:p>
          <w:p>
            <w:pPr>
              <w:pStyle w:val="17"/>
              <w:rPr>
                <w:b/>
                <w:sz w:val="26"/>
              </w:rPr>
            </w:pPr>
          </w:p>
          <w:p>
            <w:pPr>
              <w:pStyle w:val="17"/>
              <w:rPr>
                <w:b/>
                <w:sz w:val="26"/>
              </w:rPr>
            </w:pPr>
          </w:p>
          <w:p>
            <w:pPr>
              <w:pStyle w:val="17"/>
              <w:spacing w:before="7"/>
              <w:rPr>
                <w:b/>
                <w:sz w:val="35"/>
              </w:rPr>
            </w:pPr>
          </w:p>
          <w:p>
            <w:pPr>
              <w:pStyle w:val="17"/>
              <w:ind w:left="58"/>
              <w:rPr>
                <w:b/>
                <w:sz w:val="23"/>
              </w:rPr>
            </w:pPr>
            <w:r>
              <w:rPr>
                <w:b/>
                <w:sz w:val="23"/>
              </w:rPr>
              <w:t>Open</w:t>
            </w:r>
            <w:r>
              <w:rPr>
                <w:b/>
                <w:spacing w:val="-5"/>
                <w:sz w:val="23"/>
              </w:rPr>
              <w:t xml:space="preserve"> </w:t>
            </w:r>
            <w:r>
              <w:rPr>
                <w:b/>
                <w:sz w:val="23"/>
              </w:rPr>
              <w:t>file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explorer</w:t>
            </w:r>
          </w:p>
        </w:tc>
        <w:tc>
          <w:tcPr>
            <w:tcW w:w="2797" w:type="dxa"/>
          </w:tcPr>
          <w:p>
            <w:pPr>
              <w:pStyle w:val="17"/>
              <w:rPr>
                <w:b/>
                <w:sz w:val="24"/>
              </w:rPr>
            </w:pPr>
          </w:p>
          <w:p>
            <w:pPr>
              <w:pStyle w:val="17"/>
              <w:rPr>
                <w:b/>
                <w:sz w:val="24"/>
              </w:rPr>
            </w:pPr>
          </w:p>
          <w:p>
            <w:pPr>
              <w:pStyle w:val="17"/>
              <w:spacing w:before="167" w:line="233" w:lineRule="auto"/>
              <w:ind w:right="155" w:firstLine="53"/>
              <w:rPr>
                <w:b/>
                <w:sz w:val="21"/>
              </w:rPr>
            </w:pPr>
            <w:r>
              <w:rPr>
                <w:b/>
                <w:sz w:val="21"/>
              </w:rPr>
              <w:t>Open the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extracted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file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9"/>
                <w:sz w:val="21"/>
              </w:rPr>
              <w:t xml:space="preserve"> </w:t>
            </w:r>
            <w:r>
              <w:rPr>
                <w:b/>
                <w:sz w:val="21"/>
              </w:rPr>
              <w:t>click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on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the folder.</w:t>
            </w:r>
          </w:p>
          <w:p>
            <w:pPr>
              <w:pStyle w:val="17"/>
              <w:spacing w:before="8"/>
              <w:rPr>
                <w:b/>
                <w:sz w:val="20"/>
              </w:rPr>
            </w:pPr>
          </w:p>
          <w:p>
            <w:pPr>
              <w:pStyle w:val="17"/>
              <w:spacing w:line="233" w:lineRule="auto"/>
              <w:ind w:right="392" w:firstLine="53"/>
              <w:rPr>
                <w:b/>
                <w:sz w:val="21"/>
              </w:rPr>
            </w:pPr>
            <w:r>
              <w:rPr>
                <w:b/>
                <w:sz w:val="21"/>
              </w:rPr>
              <w:t>Open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src,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search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sz w:val="21"/>
              </w:rPr>
              <w:t>utiles.</w:t>
            </w:r>
          </w:p>
          <w:p>
            <w:pPr>
              <w:pStyle w:val="17"/>
              <w:spacing w:before="8"/>
              <w:rPr>
                <w:b/>
                <w:sz w:val="20"/>
              </w:rPr>
            </w:pPr>
          </w:p>
          <w:p>
            <w:pPr>
              <w:pStyle w:val="17"/>
              <w:spacing w:line="233" w:lineRule="auto"/>
              <w:ind w:left="694" w:right="71" w:hanging="642"/>
              <w:rPr>
                <w:b/>
                <w:sz w:val="21"/>
              </w:rPr>
            </w:pPr>
            <w:r>
              <w:rPr>
                <w:b/>
                <w:sz w:val="21"/>
              </w:rPr>
              <w:t>Open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cmd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enter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commands</w:t>
            </w:r>
            <w:r>
              <w:rPr>
                <w:b/>
                <w:spacing w:val="-49"/>
                <w:sz w:val="21"/>
              </w:rPr>
              <w:t xml:space="preserve"> </w:t>
            </w:r>
            <w:r>
              <w:rPr>
                <w:b/>
                <w:sz w:val="21"/>
              </w:rPr>
              <w:t>1.npm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install</w:t>
            </w:r>
          </w:p>
          <w:p>
            <w:pPr>
              <w:pStyle w:val="17"/>
              <w:spacing w:before="1"/>
              <w:ind w:left="694" w:firstLine="50"/>
              <w:rPr>
                <w:b/>
                <w:sz w:val="21"/>
              </w:rPr>
            </w:pPr>
            <w:r>
              <w:rPr>
                <w:b/>
                <w:spacing w:val="-1"/>
                <w:sz w:val="20"/>
              </w:rPr>
              <w:t>2.</w:t>
            </w:r>
            <w:r>
              <w:rPr>
                <w:b/>
                <w:spacing w:val="-28"/>
                <w:sz w:val="20"/>
              </w:rPr>
              <w:t xml:space="preserve"> </w:t>
            </w:r>
            <w:r>
              <w:rPr>
                <w:b/>
                <w:spacing w:val="-1"/>
                <w:sz w:val="21"/>
              </w:rPr>
              <w:t>npm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1"/>
                <w:sz w:val="21"/>
              </w:rPr>
              <w:t>bootstrap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sz w:val="21"/>
              </w:rPr>
              <w:t>3.npm start</w:t>
            </w:r>
          </w:p>
        </w:tc>
        <w:tc>
          <w:tcPr>
            <w:tcW w:w="3171" w:type="dxa"/>
          </w:tcPr>
          <w:p>
            <w:pPr>
              <w:pStyle w:val="17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spacing w:after="0"/>
        <w:rPr>
          <w:rFonts w:ascii="Times New Roman" w:hAnsi="Times New Roman"/>
          <w:sz w:val="20"/>
        </w:rPr>
        <w:sectPr>
          <w:pgSz w:w="11900" w:h="16820"/>
          <w:pgMar w:top="1600" w:right="1240" w:bottom="280" w:left="128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8"/>
        </w:rPr>
      </w:pPr>
    </w:p>
    <w:tbl>
      <w:tblPr>
        <w:jc w:val="left"/>
        <w:tblInd w:w="1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2287"/>
        <w:gridCol w:w="2797"/>
        <w:gridCol w:w="3171"/>
      </w:tblGrid>
      <w:tr>
        <w:trPr>
          <w:trHeight w:val="7481"/>
        </w:trPr>
        <w:tc>
          <w:tcPr>
            <w:tcW w:w="835" w:type="dxa"/>
          </w:tcPr>
          <w:p>
            <w:pPr>
              <w:pStyle w:val="17"/>
              <w:spacing w:before="7"/>
              <w:rPr>
                <w:b/>
                <w:sz w:val="21"/>
              </w:rPr>
            </w:pPr>
          </w:p>
          <w:p>
            <w:pPr>
              <w:pStyle w:val="17"/>
              <w:ind w:left="159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</w:p>
        </w:tc>
        <w:tc>
          <w:tcPr>
            <w:tcW w:w="2287" w:type="dxa"/>
          </w:tcPr>
          <w:p>
            <w:pPr>
              <w:pStyle w:val="17"/>
              <w:rPr>
                <w:b/>
                <w:sz w:val="26"/>
              </w:rPr>
            </w:pPr>
          </w:p>
          <w:p>
            <w:pPr>
              <w:pStyle w:val="17"/>
              <w:rPr>
                <w:b/>
                <w:sz w:val="26"/>
              </w:rPr>
            </w:pPr>
          </w:p>
          <w:p>
            <w:pPr>
              <w:pStyle w:val="17"/>
              <w:spacing w:before="225" w:line="233" w:lineRule="auto"/>
              <w:ind w:left="-1" w:right="684"/>
              <w:rPr>
                <w:b/>
                <w:sz w:val="23"/>
              </w:rPr>
            </w:pPr>
            <w:r>
              <w:rPr>
                <w:b/>
                <w:sz w:val="23"/>
              </w:rPr>
              <w:t>{LOCALHOST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IP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ADDRESS</w:t>
            </w:r>
          </w:p>
        </w:tc>
        <w:tc>
          <w:tcPr>
            <w:tcW w:w="2797" w:type="dxa"/>
          </w:tcPr>
          <w:p>
            <w:pPr>
              <w:pStyle w:val="17"/>
              <w:rPr>
                <w:b/>
                <w:sz w:val="24"/>
              </w:rPr>
            </w:pPr>
          </w:p>
          <w:p>
            <w:pPr>
              <w:pStyle w:val="17"/>
              <w:spacing w:before="209" w:line="233" w:lineRule="auto"/>
              <w:ind w:right="-29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copy the address and open it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to chrome so you can see the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sz w:val="21"/>
              </w:rPr>
              <w:t>front end of your project.</w:t>
            </w:r>
          </w:p>
        </w:tc>
        <w:tc>
          <w:tcPr>
            <w:tcW w:w="3171" w:type="dxa"/>
          </w:tcPr>
          <w:p>
            <w:pPr>
              <w:pStyle w:val="17"/>
              <w:ind w:left="7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72824" cy="2128266"/>
                  <wp:effectExtent l="0" t="0" r="0" b="0"/>
                  <wp:docPr id="78" name="图片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图片 8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72824" cy="212826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7"/>
              <w:spacing w:before="43"/>
              <w:rPr>
                <w:b/>
                <w:sz w:val="21"/>
              </w:rPr>
            </w:pPr>
            <w:r>
              <w:rPr>
                <w:b/>
                <w:w w:val="72"/>
                <w:sz w:val="21"/>
              </w:rPr>
              <w:t>‘</w:t>
            </w:r>
          </w:p>
          <w:p>
            <w:pPr>
              <w:pStyle w:val="17"/>
              <w:ind w:left="7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87922" cy="1755648"/>
                  <wp:effectExtent l="0" t="0" r="0" b="0"/>
                  <wp:docPr id="81" name="图片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图片 8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87922" cy="175564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7"/>
              <w:rPr>
                <w:b/>
                <w:sz w:val="20"/>
              </w:rPr>
            </w:pPr>
          </w:p>
          <w:p>
            <w:pPr>
              <w:pStyle w:val="17"/>
              <w:rPr>
                <w:b/>
                <w:sz w:val="20"/>
              </w:rPr>
            </w:pPr>
          </w:p>
          <w:p>
            <w:pPr>
              <w:pStyle w:val="17"/>
              <w:rPr>
                <w:b/>
                <w:sz w:val="20"/>
              </w:rPr>
            </w:pPr>
          </w:p>
          <w:p>
            <w:pPr>
              <w:pStyle w:val="17"/>
              <w:rPr>
                <w:b/>
                <w:sz w:val="29"/>
              </w:rPr>
            </w:pPr>
          </w:p>
        </w:tc>
      </w:tr>
    </w:tbl>
    <w:sectPr>
      <w:pgSz w:w="11900" w:h="16820"/>
      <w:pgMar w:top="1600" w:right="1240" w:bottom="280" w:left="128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 Bk">
    <w:altName w:val="Times New Roman"/>
    <w:panose1 w:val="00000000000000000000"/>
    <w:charset w:val="01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 Bk" w:eastAsia="Roboto Bk" w:cs="Roboto Bk" w:hAnsi="Roboto Bk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Roboto Bk" w:eastAsia="Roboto Bk" w:cs="Roboto Bk" w:hAnsi="Roboto Bk"/>
      <w:b/>
      <w:bCs/>
      <w:sz w:val="21"/>
      <w:szCs w:val="21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rPr>
      <w:rFonts w:ascii="Roboto Bk" w:eastAsia="Roboto Bk" w:cs="Roboto Bk" w:hAnsi="Roboto Bk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3.png"/><Relationship Id="rId3" Type="http://schemas.openxmlformats.org/officeDocument/2006/relationships/image" Target="media/3.png"/><Relationship Id="rId4" Type="http://schemas.openxmlformats.org/officeDocument/2006/relationships/image" Target="media/13.png"/><Relationship Id="rId5" Type="http://schemas.openxmlformats.org/officeDocument/2006/relationships/image" Target="media/13.png"/><Relationship Id="rId6" Type="http://schemas.openxmlformats.org/officeDocument/2006/relationships/image" Target="media/26.png"/><Relationship Id="rId7" Type="http://schemas.openxmlformats.org/officeDocument/2006/relationships/image" Target="media/26.png"/><Relationship Id="rId8" Type="http://schemas.openxmlformats.org/officeDocument/2006/relationships/image" Target="media/43.png"/><Relationship Id="rId9" Type="http://schemas.openxmlformats.org/officeDocument/2006/relationships/image" Target="media/46.png"/><Relationship Id="rId10" Type="http://schemas.openxmlformats.org/officeDocument/2006/relationships/image" Target="media/49.png"/><Relationship Id="rId11" Type="http://schemas.openxmlformats.org/officeDocument/2006/relationships/image" Target="media/53.jpeg"/><Relationship Id="rId12" Type="http://schemas.openxmlformats.org/officeDocument/2006/relationships/image" Target="media/55.jpeg"/><Relationship Id="rId13" Type="http://schemas.openxmlformats.org/officeDocument/2006/relationships/image" Target="media/57.jpeg"/><Relationship Id="rId14" Type="http://schemas.openxmlformats.org/officeDocument/2006/relationships/image" Target="media/53.jpeg"/><Relationship Id="rId15" Type="http://schemas.openxmlformats.org/officeDocument/2006/relationships/image" Target="media/55.jpeg"/><Relationship Id="rId16" Type="http://schemas.openxmlformats.org/officeDocument/2006/relationships/image" Target="media/57.jpeg"/><Relationship Id="rId17" Type="http://schemas.openxmlformats.org/officeDocument/2006/relationships/image" Target="media/65.jpeg"/><Relationship Id="rId18" Type="http://schemas.openxmlformats.org/officeDocument/2006/relationships/image" Target="media/67.jpeg"/><Relationship Id="rId19" Type="http://schemas.openxmlformats.org/officeDocument/2006/relationships/image" Target="media/69.png"/><Relationship Id="rId20" Type="http://schemas.openxmlformats.org/officeDocument/2006/relationships/image" Target="media/71.jpeg"/><Relationship Id="rId21" Type="http://schemas.openxmlformats.org/officeDocument/2006/relationships/image" Target="media/65.jpeg"/><Relationship Id="rId22" Type="http://schemas.openxmlformats.org/officeDocument/2006/relationships/image" Target="media/67.jpeg"/><Relationship Id="rId23" Type="http://schemas.openxmlformats.org/officeDocument/2006/relationships/image" Target="media/69.png"/><Relationship Id="rId24" Type="http://schemas.openxmlformats.org/officeDocument/2006/relationships/image" Target="media/71.jpeg"/><Relationship Id="rId25" Type="http://schemas.openxmlformats.org/officeDocument/2006/relationships/image" Target="media/79.jpeg"/><Relationship Id="rId26" Type="http://schemas.openxmlformats.org/officeDocument/2006/relationships/image" Target="media/82.jpeg"/><Relationship Id="rId27" Type="http://schemas.openxmlformats.org/officeDocument/2006/relationships/styles" Target="styles.xml"/><Relationship Id="rId2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5</Pages>
  <Words>128</Words>
  <Characters>654</Characters>
  <Lines>122</Lines>
  <Paragraphs>34</Paragraphs>
  <CharactersWithSpaces>748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2023-11-01T06:38:33Z</dcterms:created>
  <dcterms:modified xsi:type="dcterms:W3CDTF">2023-11-01T04:11:05Z</dcterms:modified>
</cp:coreProperties>
</file>